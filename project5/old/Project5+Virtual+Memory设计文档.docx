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F3CF9F" w14:textId="77777777" w:rsidR="009C03CE" w:rsidRDefault="000368FB">
      <w:pPr>
        <w:pStyle w:val="aa"/>
      </w:pPr>
      <w:r>
        <w:rPr>
          <w:rFonts w:hint="eastAsia"/>
        </w:rPr>
        <w:t>Project 5 Virtual Memory</w:t>
      </w:r>
      <w:r>
        <w:rPr>
          <w:rFonts w:hint="eastAsia"/>
        </w:rPr>
        <w:t>设计文档</w:t>
      </w:r>
    </w:p>
    <w:p w14:paraId="3470F92E" w14:textId="77777777" w:rsidR="009C03CE" w:rsidRDefault="000368FB">
      <w:pPr>
        <w:pStyle w:val="ac"/>
      </w:pPr>
      <w:r>
        <w:rPr>
          <w:rFonts w:hint="eastAsia"/>
        </w:rPr>
        <w:t>中国科学院大学</w:t>
      </w:r>
    </w:p>
    <w:p w14:paraId="6D141B32" w14:textId="77777777" w:rsidR="009C03CE" w:rsidRDefault="000368FB">
      <w:pPr>
        <w:pStyle w:val="ac"/>
      </w:pPr>
      <w:r>
        <w:rPr>
          <w:rFonts w:hint="eastAsia"/>
        </w:rPr>
        <w:t>张传奇、吴昊轶</w:t>
      </w:r>
    </w:p>
    <w:p w14:paraId="376443ED" w14:textId="77777777" w:rsidR="009C03CE" w:rsidRDefault="000368FB">
      <w:pPr>
        <w:pStyle w:val="a6"/>
      </w:pPr>
      <w:r>
        <w:rPr>
          <w:rFonts w:hint="eastAsia"/>
        </w:rPr>
        <w:t>2016.12.12</w:t>
      </w:r>
    </w:p>
    <w:p w14:paraId="1C8EB131" w14:textId="77777777" w:rsidR="009C03CE" w:rsidRDefault="000368FB">
      <w:pPr>
        <w:pStyle w:val="1"/>
      </w:pPr>
      <w:r>
        <w:rPr>
          <w:rFonts w:hint="eastAsia"/>
        </w:rPr>
        <w:t>内核内存管理设计</w:t>
      </w:r>
    </w:p>
    <w:p w14:paraId="29307354" w14:textId="77777777" w:rsidR="009C03CE" w:rsidRDefault="000368FB">
      <w:pPr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（</w:t>
      </w:r>
      <w:r>
        <w:rPr>
          <w:rFonts w:ascii="黑体" w:eastAsia="黑体" w:hAnsi="黑体" w:cs="黑体" w:hint="eastAsia"/>
          <w:szCs w:val="21"/>
        </w:rPr>
        <w:t>1</w:t>
      </w:r>
      <w:r>
        <w:rPr>
          <w:rFonts w:ascii="黑体" w:eastAsia="黑体" w:hAnsi="黑体" w:cs="黑体" w:hint="eastAsia"/>
          <w:szCs w:val="21"/>
        </w:rPr>
        <w:t>）你理解的内存虚、实址转换过程</w:t>
      </w:r>
    </w:p>
    <w:p w14:paraId="42C51EC7" w14:textId="75071655" w:rsidR="009C03CE" w:rsidRDefault="000368FB">
      <w:pPr>
        <w:ind w:firstLine="0"/>
      </w:pPr>
      <w:r>
        <w:rPr>
          <w:rFonts w:hint="eastAsia"/>
        </w:rPr>
        <w:t xml:space="preserve">     </w:t>
      </w:r>
      <w:r>
        <w:rPr>
          <w:rFonts w:hint="eastAsia"/>
        </w:rPr>
        <w:t>每个程序拥有自己的地址空间，这个虚拟空间被分为</w:t>
      </w:r>
      <w:r w:rsidR="00C4153F">
        <w:rPr>
          <w:rFonts w:hint="eastAsia"/>
        </w:rPr>
        <w:t>很多块，每一块称作一个页或者页面，</w:t>
      </w:r>
      <w:r>
        <w:rPr>
          <w:rFonts w:hint="eastAsia"/>
        </w:rPr>
        <w:t>此次实验中为</w:t>
      </w:r>
      <w:r>
        <w:rPr>
          <w:rFonts w:hint="eastAsia"/>
        </w:rPr>
        <w:t>4096</w:t>
      </w:r>
      <w:r w:rsidR="00875B96">
        <w:t>B</w:t>
      </w:r>
      <w:r>
        <w:rPr>
          <w:rFonts w:hint="eastAsia"/>
        </w:rPr>
        <w:t>（</w:t>
      </w:r>
      <w:r>
        <w:rPr>
          <w:rFonts w:hint="eastAsia"/>
        </w:rPr>
        <w:t>4KB</w:t>
      </w:r>
      <w:r>
        <w:rPr>
          <w:rFonts w:hint="eastAsia"/>
        </w:rPr>
        <w:t>）。</w:t>
      </w:r>
    </w:p>
    <w:p w14:paraId="1F3A9A27" w14:textId="60E66115" w:rsidR="009C03CE" w:rsidRDefault="000368FB">
      <w:pPr>
        <w:ind w:firstLine="0"/>
      </w:pPr>
      <w:r>
        <w:rPr>
          <w:rFonts w:hint="eastAsia"/>
        </w:rPr>
        <w:t xml:space="preserve">     </w:t>
      </w:r>
      <w:r>
        <w:rPr>
          <w:rFonts w:hint="eastAsia"/>
        </w:rPr>
        <w:t>先将请求的虚拟地址送到内存管理单元（</w:t>
      </w:r>
      <w:r>
        <w:rPr>
          <w:rFonts w:hint="eastAsia"/>
        </w:rPr>
        <w:t>MMU</w:t>
      </w:r>
      <w:r w:rsidR="00875B96">
        <w:rPr>
          <w:rFonts w:hint="eastAsia"/>
        </w:rPr>
        <w:t>），根据虚拟地址</w:t>
      </w:r>
      <w:r w:rsidR="00E75B4E">
        <w:rPr>
          <w:rFonts w:hint="eastAsia"/>
        </w:rPr>
        <w:t>算出落在哪个页面上，根据映射结果找到相应的页</w:t>
      </w:r>
      <w:r>
        <w:rPr>
          <w:rFonts w:hint="eastAsia"/>
        </w:rPr>
        <w:t>，并将转换后的地址加上低位的偏移量，送到内存总线上；如果得到页面后，读取其</w:t>
      </w:r>
      <w:r>
        <w:rPr>
          <w:rFonts w:hint="eastAsia"/>
        </w:rPr>
        <w:t>present/absent bit</w:t>
      </w:r>
      <w:r>
        <w:rPr>
          <w:rFonts w:hint="eastAsia"/>
        </w:rPr>
        <w:t>（</w:t>
      </w:r>
      <w:r>
        <w:rPr>
          <w:rFonts w:hint="eastAsia"/>
        </w:rPr>
        <w:t>p</w:t>
      </w:r>
      <w:r w:rsidR="0076114C">
        <w:rPr>
          <w:rFonts w:hint="eastAsia"/>
        </w:rPr>
        <w:t>位）发现页</w:t>
      </w:r>
      <w:r w:rsidR="0076114C">
        <w:t>并不在物理内存中</w:t>
      </w:r>
      <w:r>
        <w:rPr>
          <w:rFonts w:hint="eastAsia"/>
        </w:rPr>
        <w:t>，将调用缺页中断（</w:t>
      </w:r>
      <w:r>
        <w:rPr>
          <w:rFonts w:hint="eastAsia"/>
        </w:rPr>
        <w:t>page fault</w:t>
      </w:r>
      <w:r w:rsidR="00E114BF">
        <w:rPr>
          <w:rFonts w:hint="eastAsia"/>
        </w:rPr>
        <w:t>），操作系统决定放弃某一个页，根据</w:t>
      </w:r>
      <w:r w:rsidR="00E114BF">
        <w:t>是否被修改过决定是否写</w:t>
      </w:r>
      <w:r w:rsidR="00E114BF">
        <w:rPr>
          <w:rFonts w:hint="eastAsia"/>
        </w:rPr>
        <w:t>回</w:t>
      </w:r>
      <w:r w:rsidR="00E114BF">
        <w:t>硬盘</w:t>
      </w:r>
      <w:r w:rsidR="00352F44">
        <w:rPr>
          <w:rFonts w:hint="eastAsia"/>
        </w:rPr>
        <w:t>，之后将需要的页装入该页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</w:rPr>
        <w:t>位改成</w:t>
      </w:r>
      <w:r>
        <w:rPr>
          <w:rFonts w:hint="eastAsia"/>
        </w:rPr>
        <w:t>1</w:t>
      </w:r>
      <w:r>
        <w:rPr>
          <w:rFonts w:hint="eastAsia"/>
        </w:rPr>
        <w:t>，并修改</w:t>
      </w:r>
      <w:r>
        <w:rPr>
          <w:rFonts w:hint="eastAsia"/>
        </w:rPr>
        <w:t>MMU</w:t>
      </w:r>
      <w:r w:rsidR="009C2D05">
        <w:rPr>
          <w:rFonts w:hint="eastAsia"/>
        </w:rPr>
        <w:t>相应的映射函数，最后重新启动引起中断</w:t>
      </w:r>
      <w:r>
        <w:rPr>
          <w:rFonts w:hint="eastAsia"/>
        </w:rPr>
        <w:t>的指令。</w:t>
      </w:r>
    </w:p>
    <w:p w14:paraId="26388630" w14:textId="77777777" w:rsidR="009C03CE" w:rsidRDefault="009C03CE">
      <w:pPr>
        <w:ind w:firstLine="0"/>
      </w:pPr>
    </w:p>
    <w:p w14:paraId="6180A5DE" w14:textId="77777777" w:rsidR="009C03CE" w:rsidRDefault="000368FB">
      <w:pPr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（</w:t>
      </w:r>
      <w:r>
        <w:rPr>
          <w:rFonts w:ascii="黑体" w:eastAsia="黑体" w:hAnsi="黑体" w:cs="黑体" w:hint="eastAsia"/>
          <w:szCs w:val="21"/>
        </w:rPr>
        <w:t>2</w:t>
      </w:r>
      <w:r>
        <w:rPr>
          <w:rFonts w:ascii="黑体" w:eastAsia="黑体" w:hAnsi="黑体" w:cs="黑体" w:hint="eastAsia"/>
          <w:szCs w:val="21"/>
        </w:rPr>
        <w:t>）如何管理物理内存，你</w:t>
      </w:r>
      <w:r>
        <w:rPr>
          <w:rFonts w:ascii="黑体" w:eastAsia="黑体" w:hAnsi="黑体" w:cs="黑体" w:hint="eastAsia"/>
          <w:szCs w:val="21"/>
        </w:rPr>
        <w:t>用来描述管理物理内存页的元数据有哪些？这些元数据信息各自的主要用途是什么？</w:t>
      </w:r>
    </w:p>
    <w:p w14:paraId="1F682BF6" w14:textId="77777777" w:rsidR="009C03CE" w:rsidRDefault="000368FB">
      <w:pPr>
        <w:ind w:leftChars="200" w:left="420" w:firstLine="0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memoty.h</w:t>
      </w:r>
      <w:r>
        <w:rPr>
          <w:rFonts w:hint="eastAsia"/>
        </w:rPr>
        <w:t>中定义了</w:t>
      </w:r>
      <w:r>
        <w:rPr>
          <w:rFonts w:hint="eastAsia"/>
        </w:rPr>
        <w:t>page_map_entry_t</w:t>
      </w:r>
      <w:r>
        <w:rPr>
          <w:rFonts w:hint="eastAsia"/>
        </w:rPr>
        <w:t>结构，它将</w:t>
      </w:r>
      <w:r>
        <w:rPr>
          <w:rFonts w:hint="eastAsia"/>
        </w:rPr>
        <w:t>track</w:t>
      </w:r>
      <w:r>
        <w:rPr>
          <w:rFonts w:hint="eastAsia"/>
        </w:rPr>
        <w:t>所有页面信息。</w:t>
      </w:r>
    </w:p>
    <w:p w14:paraId="2B4F46B4" w14:textId="20E3812B" w:rsidR="003B6B28" w:rsidRDefault="003B6B28" w:rsidP="003B6B28">
      <w:pPr>
        <w:pStyle w:val="af6"/>
        <w:numPr>
          <w:ilvl w:val="1"/>
          <w:numId w:val="5"/>
        </w:numPr>
        <w:ind w:firstLineChars="0"/>
        <w:jc w:val="left"/>
        <w:rPr>
          <w:rFonts w:hint="eastAsia"/>
        </w:rPr>
      </w:pPr>
      <w:r>
        <w:t>Node</w:t>
      </w:r>
      <w:r>
        <w:t>结构用于链表队列管理</w:t>
      </w:r>
    </w:p>
    <w:p w14:paraId="7A6B4EEF" w14:textId="53FA188D" w:rsidR="009C03CE" w:rsidRDefault="000368FB" w:rsidP="003B6B28">
      <w:pPr>
        <w:pStyle w:val="af6"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每个页面</w:t>
      </w:r>
      <w:r w:rsidR="00890ACE">
        <w:t>发生</w:t>
      </w:r>
      <w:r w:rsidR="00890ACE">
        <w:rPr>
          <w:rFonts w:hint="eastAsia"/>
        </w:rPr>
        <w:t>缺页</w:t>
      </w:r>
      <w:r w:rsidR="00890ACE">
        <w:t>中断</w:t>
      </w:r>
      <w:r>
        <w:rPr>
          <w:rFonts w:hint="eastAsia"/>
        </w:rPr>
        <w:t>的虚拟地址为</w:t>
      </w:r>
      <w:r>
        <w:rPr>
          <w:rFonts w:hint="eastAsia"/>
        </w:rPr>
        <w:t>vaddr</w:t>
      </w:r>
      <w:r>
        <w:rPr>
          <w:rFonts w:hint="eastAsia"/>
        </w:rPr>
        <w:t>；</w:t>
      </w:r>
    </w:p>
    <w:p w14:paraId="01C02D79" w14:textId="51013EFC" w:rsidR="009C03CE" w:rsidRDefault="000368FB" w:rsidP="003B6B28">
      <w:pPr>
        <w:pStyle w:val="af6"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该页面若被写回磁盘，</w:t>
      </w:r>
      <w:r w:rsidR="00E67AEC">
        <w:t>对应的程序的</w:t>
      </w:r>
      <w:r w:rsidR="00E67AEC">
        <w:rPr>
          <w:rFonts w:hint="eastAsia"/>
        </w:rPr>
        <w:t>扇区</w:t>
      </w:r>
      <w:r w:rsidR="00E67AEC">
        <w:t>起始位置</w:t>
      </w:r>
      <w:r>
        <w:rPr>
          <w:rFonts w:hint="eastAsia"/>
        </w:rPr>
        <w:t>swap_loc</w:t>
      </w:r>
      <w:r>
        <w:rPr>
          <w:rFonts w:hint="eastAsia"/>
        </w:rPr>
        <w:t>；</w:t>
      </w:r>
    </w:p>
    <w:p w14:paraId="449D3E2B" w14:textId="1D06C60D" w:rsidR="009C03CE" w:rsidRDefault="00ED3335" w:rsidP="003B6B28">
      <w:pPr>
        <w:pStyle w:val="af6"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需要写回的扇区</w:t>
      </w:r>
      <w:r w:rsidR="000368FB">
        <w:rPr>
          <w:rFonts w:hint="eastAsia"/>
        </w:rPr>
        <w:t>数</w:t>
      </w:r>
      <w:r w:rsidR="000368FB">
        <w:rPr>
          <w:rFonts w:hint="eastAsia"/>
        </w:rPr>
        <w:t>swap_size</w:t>
      </w:r>
      <w:r w:rsidR="000368FB">
        <w:rPr>
          <w:rFonts w:hint="eastAsia"/>
        </w:rPr>
        <w:t>；</w:t>
      </w:r>
    </w:p>
    <w:p w14:paraId="5F66CED7" w14:textId="04E2419A" w:rsidR="009C03CE" w:rsidRDefault="000368FB" w:rsidP="003B6B28">
      <w:pPr>
        <w:pStyle w:val="af6"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is_pinned</w:t>
      </w:r>
      <w:r>
        <w:rPr>
          <w:rFonts w:hint="eastAsia"/>
        </w:rPr>
        <w:t>表明该页是否为不可替换的；</w:t>
      </w:r>
    </w:p>
    <w:p w14:paraId="2B0F1EA6" w14:textId="6D1FF1D8" w:rsidR="009C03CE" w:rsidRDefault="000368FB" w:rsidP="003B6B28">
      <w:pPr>
        <w:pStyle w:val="af6"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is_available</w:t>
      </w:r>
      <w:r>
        <w:rPr>
          <w:rFonts w:hint="eastAsia"/>
        </w:rPr>
        <w:t>表明该页是否可用，若已经写入数据则不可用，记为</w:t>
      </w:r>
      <w:r>
        <w:rPr>
          <w:rFonts w:hint="eastAsia"/>
        </w:rPr>
        <w:t>False</w:t>
      </w:r>
      <w:r>
        <w:rPr>
          <w:rFonts w:hint="eastAsia"/>
        </w:rPr>
        <w:t>；</w:t>
      </w:r>
    </w:p>
    <w:p w14:paraId="7E17883D" w14:textId="6A0C2C52" w:rsidR="009C03CE" w:rsidRDefault="000368FB" w:rsidP="003B6B28">
      <w:pPr>
        <w:pStyle w:val="af6"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pid</w:t>
      </w:r>
      <w:r>
        <w:rPr>
          <w:rFonts w:hint="eastAsia"/>
        </w:rPr>
        <w:t>在此处用于表明页面</w:t>
      </w:r>
      <w:r w:rsidR="00282B26">
        <w:t>的归属</w:t>
      </w:r>
    </w:p>
    <w:p w14:paraId="67D2865E" w14:textId="2AFA84F4" w:rsidR="009C03CE" w:rsidRDefault="00E03020" w:rsidP="003B6B28">
      <w:pPr>
        <w:pStyle w:val="af6"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index</w:t>
      </w:r>
      <w:r w:rsidR="00F70032">
        <w:rPr>
          <w:rFonts w:hint="eastAsia"/>
        </w:rPr>
        <w:t>为其</w:t>
      </w:r>
      <w:r w:rsidR="00F70032">
        <w:t>在所有</w:t>
      </w:r>
      <w:r w:rsidR="00947D87">
        <w:t>pagemap</w:t>
      </w:r>
      <w:r w:rsidR="00F70032">
        <w:t>中</w:t>
      </w:r>
      <w:r w:rsidR="00947D87">
        <w:rPr>
          <w:rFonts w:hint="eastAsia"/>
        </w:rPr>
        <w:t>的</w:t>
      </w:r>
      <w:r w:rsidR="000368FB">
        <w:rPr>
          <w:rFonts w:hint="eastAsia"/>
        </w:rPr>
        <w:t>索引；</w:t>
      </w:r>
    </w:p>
    <w:p w14:paraId="1279A7E2" w14:textId="3AF1A530" w:rsidR="009C03CE" w:rsidRDefault="000368FB" w:rsidP="003B6B28">
      <w:pPr>
        <w:pStyle w:val="af6"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*page_directory</w:t>
      </w:r>
      <w:r>
        <w:rPr>
          <w:rFonts w:hint="eastAsia"/>
        </w:rPr>
        <w:t>指向</w:t>
      </w:r>
      <w:r>
        <w:rPr>
          <w:rFonts w:hint="eastAsia"/>
        </w:rPr>
        <w:t>page_directory</w:t>
      </w:r>
      <w:r>
        <w:rPr>
          <w:rFonts w:hint="eastAsia"/>
        </w:rPr>
        <w:t>的地址。</w:t>
      </w:r>
    </w:p>
    <w:p w14:paraId="602A3382" w14:textId="77777777" w:rsidR="009C03CE" w:rsidRDefault="009C03CE">
      <w:pPr>
        <w:ind w:leftChars="200" w:left="420" w:firstLine="0"/>
        <w:jc w:val="left"/>
      </w:pPr>
    </w:p>
    <w:p w14:paraId="4E06FB16" w14:textId="77777777" w:rsidR="009C03CE" w:rsidRDefault="000368FB">
      <w:pPr>
        <w:ind w:firstLine="0"/>
      </w:pPr>
      <w:r>
        <w:rPr>
          <w:rFonts w:ascii="黑体" w:eastAsia="黑体" w:hAnsi="黑体" w:cs="黑体" w:hint="eastAsia"/>
          <w:szCs w:val="21"/>
        </w:rPr>
        <w:t xml:space="preserve">    </w:t>
      </w:r>
      <w:r>
        <w:rPr>
          <w:rFonts w:ascii="黑体" w:eastAsia="黑体" w:hAnsi="黑体" w:cs="黑体" w:hint="eastAsia"/>
          <w:szCs w:val="21"/>
        </w:rPr>
        <w:t>（</w:t>
      </w:r>
      <w:r>
        <w:rPr>
          <w:rFonts w:ascii="黑体" w:eastAsia="黑体" w:hAnsi="黑体" w:cs="黑体" w:hint="eastAsia"/>
          <w:szCs w:val="21"/>
        </w:rPr>
        <w:t>3</w:t>
      </w:r>
      <w:r>
        <w:rPr>
          <w:rFonts w:ascii="黑体" w:eastAsia="黑体" w:hAnsi="黑体" w:cs="黑体" w:hint="eastAsia"/>
          <w:szCs w:val="21"/>
        </w:rPr>
        <w:t>）内核线程内存管理的初始化过程包括哪些操作？页表项的标记位是如何设置的？</w:t>
      </w:r>
    </w:p>
    <w:p w14:paraId="7CDB544E" w14:textId="77777777" w:rsidR="009C03CE" w:rsidRDefault="000368FB">
      <w:pPr>
        <w:ind w:firstLine="0"/>
      </w:pPr>
      <w:r>
        <w:rPr>
          <w:rFonts w:hint="eastAsia"/>
        </w:rPr>
        <w:t xml:space="preserve">     </w:t>
      </w:r>
      <w:r>
        <w:rPr>
          <w:rFonts w:hint="eastAsia"/>
        </w:rPr>
        <w:t>内核线程初始化过程由</w:t>
      </w:r>
      <w:r>
        <w:rPr>
          <w:rFonts w:hint="eastAsia"/>
        </w:rPr>
        <w:t>kernel.c</w:t>
      </w:r>
      <w:r>
        <w:rPr>
          <w:rFonts w:hint="eastAsia"/>
        </w:rPr>
        <w:t>的</w:t>
      </w:r>
      <w:r>
        <w:rPr>
          <w:rFonts w:hint="eastAsia"/>
        </w:rPr>
        <w:t>_start()</w:t>
      </w:r>
      <w:r>
        <w:rPr>
          <w:rFonts w:hint="eastAsia"/>
        </w:rPr>
        <w:t>函数开始运行至</w:t>
      </w:r>
      <w:r>
        <w:rPr>
          <w:rFonts w:hint="eastAsia"/>
        </w:rPr>
        <w:t>memory.c</w:t>
      </w:r>
      <w:r>
        <w:rPr>
          <w:rFonts w:hint="eastAsia"/>
        </w:rPr>
        <w:t>的</w:t>
      </w:r>
      <w:r>
        <w:rPr>
          <w:rFonts w:hint="eastAsia"/>
        </w:rPr>
        <w:t>setup_page_table</w:t>
      </w:r>
      <w:r>
        <w:rPr>
          <w:rFonts w:hint="eastAsia"/>
        </w:rPr>
        <w:t>结束。</w:t>
      </w:r>
    </w:p>
    <w:p w14:paraId="053E21F6" w14:textId="67B2793C" w:rsidR="009C03CE" w:rsidRDefault="000368FB">
      <w:pPr>
        <w:ind w:firstLine="0"/>
      </w:pPr>
      <w:r>
        <w:rPr>
          <w:rFonts w:hint="eastAsia"/>
        </w:rPr>
        <w:t xml:space="preserve">     </w:t>
      </w:r>
      <w:r>
        <w:rPr>
          <w:rFonts w:hint="eastAsia"/>
        </w:rPr>
        <w:t>先通过</w:t>
      </w:r>
      <w:r>
        <w:rPr>
          <w:rFonts w:hint="eastAsia"/>
        </w:rPr>
        <w:t>i</w:t>
      </w:r>
      <w:r>
        <w:rPr>
          <w:rFonts w:hint="eastAsia"/>
        </w:rPr>
        <w:t>nit_memory()</w:t>
      </w:r>
      <w:r>
        <w:rPr>
          <w:rFonts w:hint="eastAsia"/>
        </w:rPr>
        <w:t>对所有内存页面</w:t>
      </w:r>
      <w:r w:rsidR="003800FD">
        <w:t>的管理项</w:t>
      </w:r>
      <w:r>
        <w:rPr>
          <w:rFonts w:hint="eastAsia"/>
        </w:rPr>
        <w:t>初始化，并对第一个页面进行设置，将其作为</w:t>
      </w:r>
      <w:r>
        <w:rPr>
          <w:rFonts w:hint="eastAsia"/>
        </w:rPr>
        <w:t>kernel page directory</w:t>
      </w:r>
      <w:r>
        <w:rPr>
          <w:rFonts w:hint="eastAsia"/>
        </w:rPr>
        <w:t>，</w:t>
      </w:r>
      <w:r w:rsidR="004E4256">
        <w:t>然后</w:t>
      </w:r>
      <w:r w:rsidR="005F5AD5">
        <w:t>开始从</w:t>
      </w:r>
      <w:r w:rsidR="005F5AD5">
        <w:t>0x0</w:t>
      </w:r>
      <w:r w:rsidR="005F5AD5">
        <w:t>地址开始，</w:t>
      </w:r>
      <w:r w:rsidR="005F5AD5">
        <w:rPr>
          <w:rFonts w:hint="eastAsia"/>
        </w:rPr>
        <w:t>不断</w:t>
      </w:r>
      <w:r w:rsidR="005F5AD5">
        <w:t>按需分</w:t>
      </w:r>
      <w:r w:rsidR="005F5AD5">
        <w:rPr>
          <w:rFonts w:hint="eastAsia"/>
        </w:rPr>
        <w:t>配</w:t>
      </w:r>
      <w:r w:rsidR="005F5AD5">
        <w:t>页表，</w:t>
      </w:r>
      <w:r w:rsidR="005F5AD5">
        <w:rPr>
          <w:rFonts w:hint="eastAsia"/>
        </w:rPr>
        <w:t>并将</w:t>
      </w:r>
      <w:r w:rsidR="005F5AD5">
        <w:t>vaddr=</w:t>
      </w:r>
      <w:r w:rsidR="005F5AD5">
        <w:rPr>
          <w:rFonts w:hint="eastAsia"/>
        </w:rPr>
        <w:t>paddr</w:t>
      </w:r>
      <w:r w:rsidR="005F5AD5">
        <w:t>将页表项置位，</w:t>
      </w:r>
      <w:r w:rsidR="005F5AD5">
        <w:rPr>
          <w:rFonts w:hint="eastAsia"/>
        </w:rPr>
        <w:t>flag</w:t>
      </w:r>
      <w:r w:rsidR="005F5AD5">
        <w:t>为</w:t>
      </w:r>
      <w:r w:rsidR="005F5AD5">
        <w:t>P</w:t>
      </w:r>
      <w:r w:rsidR="00E31D59">
        <w:t>、</w:t>
      </w:r>
      <w:r w:rsidR="005F5AD5">
        <w:rPr>
          <w:rFonts w:hint="eastAsia"/>
        </w:rPr>
        <w:t>RW</w:t>
      </w:r>
      <w:r w:rsidR="003F4C92">
        <w:t>，</w:t>
      </w:r>
      <w:r w:rsidR="003F4C92">
        <w:rPr>
          <w:rFonts w:hint="eastAsia"/>
        </w:rPr>
        <w:t>这里面</w:t>
      </w:r>
      <w:r w:rsidR="003F4C92">
        <w:t>注意不要超过物理地址，</w:t>
      </w:r>
      <w:r w:rsidR="003F4C92">
        <w:rPr>
          <w:rFonts w:hint="eastAsia"/>
        </w:rPr>
        <w:t>也不用</w:t>
      </w:r>
      <w:r w:rsidR="003F4C92">
        <w:t>超过</w:t>
      </w:r>
      <w:r w:rsidR="003F4C92">
        <w:t>N_KERNEL_PTS</w:t>
      </w:r>
      <w:r w:rsidR="003F4C92">
        <w:rPr>
          <w:rFonts w:hint="eastAsia"/>
        </w:rPr>
        <w:t>个</w:t>
      </w:r>
      <w:r w:rsidR="003F4C92">
        <w:t>页表</w:t>
      </w:r>
      <w:r w:rsidR="00AF6DB1">
        <w:t>。</w:t>
      </w:r>
      <w:r w:rsidR="00DE59C6">
        <w:t>最后需要将</w:t>
      </w:r>
      <w:r w:rsidR="00DE59C6">
        <w:t>SCREE</w:t>
      </w:r>
      <w:r w:rsidR="00DE59C6">
        <w:rPr>
          <w:rFonts w:hint="eastAsia"/>
        </w:rPr>
        <w:t>N</w:t>
      </w:r>
      <w:r w:rsidR="00DE59C6">
        <w:t>_ADDR</w:t>
      </w:r>
      <w:r w:rsidR="00DE59C6">
        <w:t>处的页</w:t>
      </w:r>
      <w:r w:rsidR="00DE59C6">
        <w:rPr>
          <w:rFonts w:hint="eastAsia"/>
        </w:rPr>
        <w:t>表</w:t>
      </w:r>
      <w:r w:rsidR="00DE59C6">
        <w:t>项额外修改成</w:t>
      </w:r>
      <w:r w:rsidR="00DE59C6">
        <w:t>P</w:t>
      </w:r>
      <w:r w:rsidR="00DE59C6">
        <w:t>、</w:t>
      </w:r>
      <w:r w:rsidR="00DE59C6">
        <w:rPr>
          <w:rFonts w:hint="eastAsia"/>
        </w:rPr>
        <w:t>RW</w:t>
      </w:r>
      <w:r w:rsidR="00DE59C6">
        <w:t>、</w:t>
      </w:r>
      <w:r w:rsidR="00DE59C6">
        <w:rPr>
          <w:rFonts w:hint="eastAsia"/>
        </w:rPr>
        <w:t>US</w:t>
      </w:r>
      <w:r w:rsidR="00DE59C6">
        <w:t>，</w:t>
      </w:r>
      <w:r w:rsidR="00DE59C6">
        <w:rPr>
          <w:rFonts w:hint="eastAsia"/>
        </w:rPr>
        <w:t>让</w:t>
      </w:r>
      <w:r w:rsidR="00DE59C6">
        <w:t>用户态也可读</w:t>
      </w:r>
      <w:r w:rsidR="00DE59C6">
        <w:rPr>
          <w:rFonts w:hint="eastAsia"/>
        </w:rPr>
        <w:t>写</w:t>
      </w:r>
      <w:r w:rsidR="00DE59C6">
        <w:t>。</w:t>
      </w:r>
    </w:p>
    <w:p w14:paraId="3BA983F4" w14:textId="77777777" w:rsidR="009C03CE" w:rsidRDefault="009C03CE">
      <w:pPr>
        <w:ind w:firstLine="0"/>
      </w:pPr>
    </w:p>
    <w:p w14:paraId="7137FA35" w14:textId="77777777" w:rsidR="009C03CE" w:rsidRDefault="000368FB">
      <w:pPr>
        <w:pStyle w:val="1"/>
      </w:pPr>
      <w:r>
        <w:rPr>
          <w:rFonts w:hint="eastAsia"/>
        </w:rPr>
        <w:t>用户态进程内存管理设计</w:t>
      </w:r>
    </w:p>
    <w:p w14:paraId="0B86C9E7" w14:textId="77777777" w:rsidR="009C03CE" w:rsidRDefault="000368FB">
      <w:pPr>
        <w:ind w:firstLine="420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（</w:t>
      </w:r>
      <w:r>
        <w:rPr>
          <w:rFonts w:ascii="黑体" w:eastAsia="黑体" w:hAnsi="黑体" w:cs="黑体" w:hint="eastAsia"/>
          <w:szCs w:val="21"/>
        </w:rPr>
        <w:t>1</w:t>
      </w:r>
      <w:r>
        <w:rPr>
          <w:rFonts w:ascii="黑体" w:eastAsia="黑体" w:hAnsi="黑体" w:cs="黑体" w:hint="eastAsia"/>
          <w:szCs w:val="21"/>
        </w:rPr>
        <w:t>）用户态进程内存管理的初始化过程包括哪些操作？页表项的标记位是如何设置的，</w:t>
      </w:r>
      <w:r>
        <w:rPr>
          <w:rFonts w:ascii="黑体" w:eastAsia="黑体" w:hAnsi="黑体" w:cs="黑体" w:hint="eastAsia"/>
          <w:szCs w:val="21"/>
        </w:rPr>
        <w:lastRenderedPageBreak/>
        <w:t>为什么这么设置？如何决定有多少个页目录和页表？</w:t>
      </w:r>
    </w:p>
    <w:p w14:paraId="20729E28" w14:textId="66B6E32F" w:rsidR="009C03CE" w:rsidRPr="00C73914" w:rsidRDefault="003E53C8" w:rsidP="00C73914">
      <w:pPr>
        <w:ind w:firstLine="420"/>
      </w:pPr>
      <w:r>
        <w:t>利用</w:t>
      </w:r>
      <w:r>
        <w:t>pagealloc</w:t>
      </w:r>
      <w:r>
        <w:t>取到</w:t>
      </w:r>
      <w:r w:rsidR="003028FA">
        <w:t>一个页面并</w:t>
      </w:r>
      <w:r w:rsidR="003028FA">
        <w:t>pin</w:t>
      </w:r>
      <w:r w:rsidR="003028FA">
        <w:t>上，</w:t>
      </w:r>
      <w:r w:rsidR="003028FA">
        <w:rPr>
          <w:rFonts w:hint="eastAsia"/>
        </w:rPr>
        <w:t>作为</w:t>
      </w:r>
      <w:r w:rsidR="003028FA">
        <w:t>进程</w:t>
      </w:r>
      <w:r w:rsidR="003028FA">
        <w:rPr>
          <w:rFonts w:hint="eastAsia"/>
        </w:rPr>
        <w:t>页</w:t>
      </w:r>
      <w:r w:rsidR="003028FA">
        <w:t>目录，</w:t>
      </w:r>
      <w:r w:rsidR="003028FA">
        <w:rPr>
          <w:rFonts w:hint="eastAsia"/>
        </w:rPr>
        <w:t>并</w:t>
      </w:r>
      <w:r w:rsidR="003028FA">
        <w:t>记录到进程的</w:t>
      </w:r>
      <w:r w:rsidR="003028FA">
        <w:t>pcb</w:t>
      </w:r>
      <w:r w:rsidR="003028FA">
        <w:t>中。然后为</w:t>
      </w:r>
      <w:r w:rsidR="003028FA">
        <w:rPr>
          <w:rFonts w:hint="eastAsia"/>
        </w:rPr>
        <w:t>用户</w:t>
      </w:r>
      <w:r w:rsidR="003028FA">
        <w:t>栈</w:t>
      </w:r>
      <w:r w:rsidR="003028FA">
        <w:rPr>
          <w:rFonts w:hint="eastAsia"/>
        </w:rPr>
        <w:t>分配</w:t>
      </w:r>
      <w:r w:rsidR="003028FA">
        <w:t>pin</w:t>
      </w:r>
      <w:r w:rsidR="003028FA">
        <w:t>住的页面作为栈页表</w:t>
      </w:r>
      <w:r w:rsidR="00C73914">
        <w:t>，</w:t>
      </w:r>
      <w:r w:rsidR="00C73914">
        <w:rPr>
          <w:rFonts w:hint="eastAsia"/>
        </w:rPr>
        <w:t>挂载</w:t>
      </w:r>
      <w:r w:rsidR="00C73914">
        <w:t>到页目录中去</w:t>
      </w:r>
      <w:r w:rsidR="00C3451F">
        <w:t>，</w:t>
      </w:r>
      <w:r w:rsidR="00C3451F">
        <w:rPr>
          <w:rFonts w:hint="eastAsia"/>
        </w:rPr>
        <w:t>然后</w:t>
      </w:r>
      <w:r w:rsidR="00C3451F">
        <w:t>根据</w:t>
      </w:r>
      <w:r w:rsidR="00C3451F" w:rsidRPr="00C3451F">
        <w:t>N_PROCESS_STACK_PAGES</w:t>
      </w:r>
      <w:r w:rsidR="00C73914">
        <w:t>来</w:t>
      </w:r>
      <w:r w:rsidR="004D301E">
        <w:rPr>
          <w:rFonts w:hint="eastAsia"/>
        </w:rPr>
        <w:t>分配</w:t>
      </w:r>
      <w:r w:rsidR="004D301E">
        <w:t>栈</w:t>
      </w:r>
      <w:r w:rsidR="00C73914">
        <w:t>的</w:t>
      </w:r>
      <w:r w:rsidR="004D301E">
        <w:t>页</w:t>
      </w:r>
      <w:r w:rsidR="00C3451F">
        <w:t>，</w:t>
      </w:r>
      <w:r w:rsidR="004D301E">
        <w:t>虚拟地址</w:t>
      </w:r>
      <w:r w:rsidR="00C3451F">
        <w:rPr>
          <w:rFonts w:hint="eastAsia"/>
        </w:rPr>
        <w:t>从</w:t>
      </w:r>
      <w:r w:rsidR="004D301E" w:rsidRPr="004D301E">
        <w:t>p-&gt;user_stack</w:t>
      </w:r>
      <w:r w:rsidR="004D301E">
        <w:t>开始向下。</w:t>
      </w:r>
      <w:r w:rsidR="000368FB">
        <w:rPr>
          <w:rFonts w:hint="eastAsia"/>
        </w:rPr>
        <w:t>同样的</w:t>
      </w:r>
      <w:r w:rsidR="00C73914">
        <w:t>，也要为进程建立页表，</w:t>
      </w:r>
      <w:r w:rsidR="00C73914">
        <w:rPr>
          <w:rFonts w:hint="eastAsia"/>
        </w:rPr>
        <w:t>虚拟</w:t>
      </w:r>
      <w:r w:rsidR="00C73914">
        <w:t>地址从</w:t>
      </w:r>
      <w:r w:rsidR="00C73914">
        <w:t>p-&gt;</w:t>
      </w:r>
      <w:r w:rsidR="00C73914">
        <w:rPr>
          <w:rFonts w:hint="eastAsia"/>
        </w:rPr>
        <w:t>start</w:t>
      </w:r>
      <w:r w:rsidR="00C73914">
        <w:t>_pc</w:t>
      </w:r>
      <w:r w:rsidR="00C73914">
        <w:rPr>
          <w:rFonts w:hint="eastAsia"/>
        </w:rPr>
        <w:t>开始</w:t>
      </w:r>
      <w:r w:rsidR="00C73914">
        <w:t>，</w:t>
      </w:r>
      <w:r w:rsidR="00C73914">
        <w:rPr>
          <w:rFonts w:hint="eastAsia"/>
        </w:rPr>
        <w:t>向上</w:t>
      </w:r>
      <w:r w:rsidR="00C73914">
        <w:t>分配，</w:t>
      </w:r>
      <w:r w:rsidR="00C73914">
        <w:rPr>
          <w:rFonts w:hint="eastAsia"/>
        </w:rPr>
        <w:t>挂载</w:t>
      </w:r>
      <w:r w:rsidR="00C73914">
        <w:t>到</w:t>
      </w:r>
      <w:r w:rsidR="00C73914">
        <w:rPr>
          <w:rFonts w:hint="eastAsia"/>
        </w:rPr>
        <w:t>页</w:t>
      </w:r>
      <w:r w:rsidR="00C73914">
        <w:t>目录中</w:t>
      </w:r>
      <w:r w:rsidR="003D32CA">
        <w:t>，</w:t>
      </w:r>
      <w:r w:rsidR="003D32CA">
        <w:rPr>
          <w:rFonts w:hint="eastAsia"/>
        </w:rPr>
        <w:t>以上</w:t>
      </w:r>
      <w:r w:rsidR="003D32CA">
        <w:t>几种页面都是</w:t>
      </w:r>
      <w:r w:rsidR="003D32CA">
        <w:t>RW</w:t>
      </w:r>
      <w:r w:rsidR="003D32CA">
        <w:t>、</w:t>
      </w:r>
      <w:r w:rsidR="003D32CA">
        <w:rPr>
          <w:rFonts w:hint="eastAsia"/>
        </w:rPr>
        <w:t>US</w:t>
      </w:r>
      <w:r w:rsidR="003D32CA">
        <w:t>、</w:t>
      </w:r>
      <w:r w:rsidR="003D32CA">
        <w:rPr>
          <w:rFonts w:hint="eastAsia"/>
        </w:rPr>
        <w:t>P</w:t>
      </w:r>
      <w:r w:rsidR="003D32CA">
        <w:rPr>
          <w:rFonts w:hint="eastAsia"/>
        </w:rPr>
        <w:t>。</w:t>
      </w:r>
      <w:r w:rsidR="005F4A6F">
        <w:t>但是对于进程</w:t>
      </w:r>
      <w:r w:rsidR="007168BB">
        <w:rPr>
          <w:rFonts w:hint="eastAsia"/>
        </w:rPr>
        <w:t>执行</w:t>
      </w:r>
      <w:r w:rsidR="005F4A6F">
        <w:rPr>
          <w:rFonts w:hint="eastAsia"/>
        </w:rPr>
        <w:t>的</w:t>
      </w:r>
      <w:r w:rsidR="005F4A6F">
        <w:t>页面初始化而言，</w:t>
      </w:r>
      <w:r w:rsidR="005F4A6F">
        <w:rPr>
          <w:rFonts w:hint="eastAsia"/>
        </w:rPr>
        <w:t>并不</w:t>
      </w:r>
      <w:r w:rsidR="005F4A6F">
        <w:t>需要</w:t>
      </w:r>
      <w:r w:rsidR="005F4A6F">
        <w:rPr>
          <w:rFonts w:hint="eastAsia"/>
        </w:rPr>
        <w:t>真正</w:t>
      </w:r>
      <w:r w:rsidR="005F4A6F">
        <w:t>分配页，</w:t>
      </w:r>
      <w:r w:rsidR="005F4A6F">
        <w:rPr>
          <w:rFonts w:hint="eastAsia"/>
        </w:rPr>
        <w:t>只是</w:t>
      </w:r>
      <w:r w:rsidR="005F4A6F">
        <w:t>分配好地址，</w:t>
      </w:r>
      <w:r w:rsidR="005F4A6F">
        <w:rPr>
          <w:rFonts w:hint="eastAsia"/>
        </w:rPr>
        <w:t>需要的</w:t>
      </w:r>
      <w:r w:rsidR="005F4A6F">
        <w:t>时候，</w:t>
      </w:r>
      <w:r w:rsidR="005F4A6F">
        <w:rPr>
          <w:rFonts w:hint="eastAsia"/>
        </w:rPr>
        <w:t>会启动</w:t>
      </w:r>
      <w:r w:rsidR="005F4A6F">
        <w:t xml:space="preserve">page </w:t>
      </w:r>
      <w:r w:rsidR="005F4A6F">
        <w:rPr>
          <w:rFonts w:hint="eastAsia"/>
        </w:rPr>
        <w:t>fault</w:t>
      </w:r>
      <w:r w:rsidR="005F4A6F">
        <w:t>按需分配，</w:t>
      </w:r>
      <w:r w:rsidR="005F4A6F">
        <w:rPr>
          <w:rFonts w:hint="eastAsia"/>
        </w:rPr>
        <w:t>并从</w:t>
      </w:r>
      <w:r w:rsidR="005F4A6F">
        <w:t>硬盘</w:t>
      </w:r>
      <w:r w:rsidR="005F4A6F">
        <w:rPr>
          <w:rFonts w:hint="eastAsia"/>
        </w:rPr>
        <w:t>中</w:t>
      </w:r>
      <w:r w:rsidR="005F4A6F">
        <w:t>读取数据</w:t>
      </w:r>
      <w:r w:rsidR="003D32CA">
        <w:t>，</w:t>
      </w:r>
      <w:r w:rsidR="003D32CA">
        <w:rPr>
          <w:rFonts w:hint="eastAsia"/>
        </w:rPr>
        <w:t>所以</w:t>
      </w:r>
      <w:r w:rsidR="003D32CA">
        <w:t>是</w:t>
      </w:r>
      <w:r w:rsidR="003D32CA">
        <w:t>RW</w:t>
      </w:r>
      <w:r w:rsidR="003D32CA">
        <w:t>、</w:t>
      </w:r>
      <w:r w:rsidR="003D32CA">
        <w:rPr>
          <w:rFonts w:hint="eastAsia"/>
        </w:rPr>
        <w:t>US</w:t>
      </w:r>
      <w:r w:rsidR="005F4A6F">
        <w:t>。</w:t>
      </w:r>
      <w:r w:rsidR="00186757">
        <w:t>另外还需要将内核的页表也挂载到页目录中，</w:t>
      </w:r>
      <w:r w:rsidR="00186757">
        <w:rPr>
          <w:rFonts w:hint="eastAsia"/>
        </w:rPr>
        <w:t>设置成</w:t>
      </w:r>
      <w:r w:rsidR="00186757">
        <w:t>RW</w:t>
      </w:r>
      <w:r w:rsidR="00186757">
        <w:t>、</w:t>
      </w:r>
      <w:r w:rsidR="00186757">
        <w:rPr>
          <w:rFonts w:hint="eastAsia"/>
        </w:rPr>
        <w:t>US</w:t>
      </w:r>
      <w:r w:rsidR="00186757">
        <w:t>、</w:t>
      </w:r>
      <w:r w:rsidR="00186757">
        <w:rPr>
          <w:rFonts w:hint="eastAsia"/>
        </w:rPr>
        <w:t>P</w:t>
      </w:r>
      <w:r w:rsidR="00837735">
        <w:t>，</w:t>
      </w:r>
      <w:r w:rsidR="00837735">
        <w:rPr>
          <w:rFonts w:hint="eastAsia"/>
        </w:rPr>
        <w:t>以便</w:t>
      </w:r>
      <w:r w:rsidR="00837735">
        <w:t>让进程可访问</w:t>
      </w:r>
      <w:r w:rsidR="00186757">
        <w:t>。</w:t>
      </w:r>
    </w:p>
    <w:p w14:paraId="682A25CB" w14:textId="77777777" w:rsidR="009C03CE" w:rsidRDefault="000368FB">
      <w:pPr>
        <w:ind w:firstLine="420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（</w:t>
      </w:r>
      <w:r>
        <w:rPr>
          <w:rFonts w:ascii="黑体" w:eastAsia="黑体" w:hAnsi="黑体" w:cs="黑体" w:hint="eastAsia"/>
          <w:szCs w:val="21"/>
        </w:rPr>
        <w:t>2</w:t>
      </w:r>
      <w:r>
        <w:rPr>
          <w:rFonts w:ascii="黑体" w:eastAsia="黑体" w:hAnsi="黑体" w:cs="黑体" w:hint="eastAsia"/>
          <w:szCs w:val="21"/>
        </w:rPr>
        <w:t>）该设计中，哪些页属于</w:t>
      </w:r>
      <w:r>
        <w:rPr>
          <w:rFonts w:ascii="黑体" w:eastAsia="黑体" w:hAnsi="黑体" w:cs="黑体" w:hint="eastAsia"/>
          <w:szCs w:val="21"/>
        </w:rPr>
        <w:t>pinning</w:t>
      </w:r>
      <w:r>
        <w:rPr>
          <w:rFonts w:ascii="黑体" w:eastAsia="黑体" w:hAnsi="黑体" w:cs="黑体" w:hint="eastAsia"/>
          <w:szCs w:val="21"/>
        </w:rPr>
        <w:t xml:space="preserve"> pages</w:t>
      </w:r>
      <w:r>
        <w:rPr>
          <w:rFonts w:ascii="黑体" w:eastAsia="黑体" w:hAnsi="黑体" w:cs="黑体" w:hint="eastAsia"/>
          <w:szCs w:val="21"/>
        </w:rPr>
        <w:t>？这些页的管理与其他页的管理在你的设计中有何不同？</w:t>
      </w:r>
    </w:p>
    <w:p w14:paraId="33F8BE9A" w14:textId="607EB750" w:rsidR="009C03CE" w:rsidRDefault="007A2F63">
      <w:r>
        <w:t>内核页</w:t>
      </w:r>
      <w:r>
        <w:rPr>
          <w:rFonts w:hint="eastAsia"/>
        </w:rPr>
        <w:t>目录</w:t>
      </w:r>
      <w:r>
        <w:t>，</w:t>
      </w:r>
      <w:r>
        <w:rPr>
          <w:rFonts w:hint="eastAsia"/>
        </w:rPr>
        <w:t>内核</w:t>
      </w:r>
      <w:r>
        <w:t>页表，</w:t>
      </w:r>
      <w:r>
        <w:rPr>
          <w:rFonts w:hint="eastAsia"/>
        </w:rPr>
        <w:t>进程</w:t>
      </w:r>
      <w:r>
        <w:t>页目录，</w:t>
      </w:r>
      <w:r>
        <w:rPr>
          <w:rFonts w:hint="eastAsia"/>
        </w:rPr>
        <w:t>进程</w:t>
      </w:r>
      <w:r>
        <w:t>页表，</w:t>
      </w:r>
      <w:r>
        <w:rPr>
          <w:rFonts w:hint="eastAsia"/>
        </w:rPr>
        <w:t>进程</w:t>
      </w:r>
      <w:r>
        <w:t>栈页表，</w:t>
      </w:r>
      <w:r>
        <w:rPr>
          <w:rFonts w:hint="eastAsia"/>
        </w:rPr>
        <w:t>进程</w:t>
      </w:r>
      <w:r>
        <w:t>栈页面</w:t>
      </w:r>
      <w:r>
        <w:rPr>
          <w:rFonts w:hint="eastAsia"/>
        </w:rPr>
        <w:t>。</w:t>
      </w:r>
      <w:r w:rsidR="00505420">
        <w:t>P</w:t>
      </w:r>
      <w:r w:rsidR="00505420">
        <w:rPr>
          <w:rFonts w:hint="eastAsia"/>
        </w:rPr>
        <w:t>age</w:t>
      </w:r>
      <w:r w:rsidR="00505420">
        <w:t xml:space="preserve"> map</w:t>
      </w:r>
      <w:r w:rsidR="00505420">
        <w:t>中，</w:t>
      </w:r>
      <w:r w:rsidR="000368FB">
        <w:rPr>
          <w:rFonts w:hint="eastAsia"/>
        </w:rPr>
        <w:t>pinned</w:t>
      </w:r>
      <w:r w:rsidR="000368FB">
        <w:rPr>
          <w:rFonts w:hint="eastAsia"/>
        </w:rPr>
        <w:t>设置为</w:t>
      </w:r>
      <w:r w:rsidR="000368FB">
        <w:rPr>
          <w:rFonts w:hint="eastAsia"/>
        </w:rPr>
        <w:t>True</w:t>
      </w:r>
      <w:r w:rsidR="000368FB">
        <w:rPr>
          <w:rFonts w:hint="eastAsia"/>
        </w:rPr>
        <w:t>的页属于</w:t>
      </w:r>
      <w:r w:rsidR="000368FB">
        <w:rPr>
          <w:rFonts w:hint="eastAsia"/>
        </w:rPr>
        <w:t>pinning pages</w:t>
      </w:r>
      <w:r w:rsidR="000368FB">
        <w:rPr>
          <w:rFonts w:hint="eastAsia"/>
        </w:rPr>
        <w:t>。</w:t>
      </w:r>
      <w:r w:rsidR="000368FB">
        <w:rPr>
          <w:rFonts w:hint="eastAsia"/>
        </w:rPr>
        <w:t>pinning pages</w:t>
      </w:r>
      <w:r w:rsidR="0073654E">
        <w:rPr>
          <w:rFonts w:hint="eastAsia"/>
        </w:rPr>
        <w:t>不能被替换，它们不</w:t>
      </w:r>
      <w:r w:rsidR="000368FB">
        <w:rPr>
          <w:rFonts w:hint="eastAsia"/>
        </w:rPr>
        <w:t>出现在</w:t>
      </w:r>
      <w:r w:rsidR="000368FB">
        <w:rPr>
          <w:rFonts w:hint="eastAsia"/>
        </w:rPr>
        <w:t>swap queue</w:t>
      </w:r>
      <w:r w:rsidR="000368FB">
        <w:rPr>
          <w:rFonts w:hint="eastAsia"/>
        </w:rPr>
        <w:t>中。</w:t>
      </w:r>
    </w:p>
    <w:p w14:paraId="68B4FC53" w14:textId="77777777" w:rsidR="009C03CE" w:rsidRDefault="009C03CE">
      <w:pPr>
        <w:ind w:firstLine="420"/>
        <w:rPr>
          <w:rFonts w:ascii="黑体" w:eastAsia="黑体" w:hAnsi="黑体" w:cs="黑体"/>
          <w:szCs w:val="21"/>
        </w:rPr>
      </w:pPr>
    </w:p>
    <w:p w14:paraId="0240E8F4" w14:textId="77777777" w:rsidR="009C03CE" w:rsidRDefault="000368FB">
      <w:pPr>
        <w:ind w:firstLine="0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 xml:space="preserve">    </w:t>
      </w:r>
      <w:r>
        <w:rPr>
          <w:rFonts w:ascii="黑体" w:eastAsia="黑体" w:hAnsi="黑体" w:cs="黑体" w:hint="eastAsia"/>
          <w:szCs w:val="21"/>
        </w:rPr>
        <w:t>（</w:t>
      </w:r>
      <w:r>
        <w:rPr>
          <w:rFonts w:ascii="黑体" w:eastAsia="黑体" w:hAnsi="黑体" w:cs="黑体" w:hint="eastAsia"/>
          <w:szCs w:val="21"/>
        </w:rPr>
        <w:t>3</w:t>
      </w:r>
      <w:r>
        <w:rPr>
          <w:rFonts w:ascii="黑体" w:eastAsia="黑体" w:hAnsi="黑体" w:cs="黑体" w:hint="eastAsia"/>
          <w:szCs w:val="21"/>
        </w:rPr>
        <w:t>）该设计中，是否会有缺页中断发生？你按照什么策略分配物理页？</w:t>
      </w:r>
    </w:p>
    <w:p w14:paraId="12D1BDA6" w14:textId="0BF12028" w:rsidR="009C03CE" w:rsidRDefault="000368FB" w:rsidP="00D6776F">
      <w:pPr>
        <w:rPr>
          <w:rFonts w:hint="eastAsia"/>
        </w:rPr>
      </w:pPr>
      <w:r>
        <w:rPr>
          <w:rFonts w:hint="eastAsia"/>
        </w:rPr>
        <w:t>该设计中，</w:t>
      </w:r>
      <w:r w:rsidR="0073654E">
        <w:t>会发生却</w:t>
      </w:r>
      <w:r w:rsidR="0073654E">
        <w:rPr>
          <w:rFonts w:hint="eastAsia"/>
        </w:rPr>
        <w:t>页</w:t>
      </w:r>
      <w:r w:rsidR="0073654E">
        <w:t>中断，</w:t>
      </w:r>
      <w:r w:rsidR="0073654E">
        <w:rPr>
          <w:rFonts w:hint="eastAsia"/>
        </w:rPr>
        <w:t>因为</w:t>
      </w:r>
      <w:r w:rsidR="0073654E">
        <w:t>我们对于进程代码段是按需分配</w:t>
      </w:r>
      <w:r w:rsidR="00B53CC9">
        <w:t>。</w:t>
      </w:r>
      <w:r w:rsidR="00D6776F">
        <w:rPr>
          <w:rFonts w:hint="eastAsia"/>
        </w:rPr>
        <w:t>如果进程</w:t>
      </w:r>
      <w:r w:rsidR="00D6776F">
        <w:t>第一次</w:t>
      </w:r>
      <w:r w:rsidR="00D6776F">
        <w:rPr>
          <w:rFonts w:hint="eastAsia"/>
        </w:rPr>
        <w:t>需要执行</w:t>
      </w:r>
      <w:r w:rsidR="00D6776F">
        <w:t>的时候</w:t>
      </w:r>
      <w:r w:rsidR="00D6776F">
        <w:rPr>
          <w:rFonts w:hint="eastAsia"/>
        </w:rPr>
        <w:t>，会产生一个缺页中断</w:t>
      </w:r>
      <w:r w:rsidR="004C10F4">
        <w:t>，</w:t>
      </w:r>
      <w:r w:rsidR="004C10F4">
        <w:rPr>
          <w:rFonts w:hint="eastAsia"/>
        </w:rPr>
        <w:t>当然</w:t>
      </w:r>
      <w:r w:rsidR="004C10F4">
        <w:t>如果</w:t>
      </w:r>
      <w:r w:rsidR="004C10F4">
        <w:rPr>
          <w:rFonts w:hint="eastAsia"/>
        </w:rPr>
        <w:t>页面</w:t>
      </w:r>
      <w:r w:rsidR="004C10F4">
        <w:t>被换出</w:t>
      </w:r>
      <w:r w:rsidR="00D957A8">
        <w:t>，</w:t>
      </w:r>
      <w:r w:rsidR="00D957A8">
        <w:rPr>
          <w:rFonts w:hint="eastAsia"/>
        </w:rPr>
        <w:t>再次</w:t>
      </w:r>
      <w:r w:rsidR="00D957A8">
        <w:t>访问</w:t>
      </w:r>
      <w:r w:rsidR="004C10F4">
        <w:t>也会发生缺页中断</w:t>
      </w:r>
      <w:r w:rsidR="00D6776F">
        <w:rPr>
          <w:rFonts w:hint="eastAsia"/>
        </w:rPr>
        <w:t>。</w:t>
      </w:r>
    </w:p>
    <w:p w14:paraId="136533DE" w14:textId="30425F2D" w:rsidR="009C03CE" w:rsidRDefault="000D45AF">
      <w:pPr>
        <w:ind w:firstLine="0"/>
        <w:rPr>
          <w:rFonts w:hint="eastAsia"/>
        </w:rPr>
      </w:pPr>
      <w:r>
        <w:rPr>
          <w:rFonts w:hint="eastAsia"/>
        </w:rPr>
        <w:t>先</w:t>
      </w:r>
      <w:r>
        <w:t>遍历一遍</w:t>
      </w:r>
      <w:r>
        <w:t>pagemap</w:t>
      </w:r>
      <w:r>
        <w:t>，</w:t>
      </w:r>
      <w:r>
        <w:rPr>
          <w:rFonts w:hint="eastAsia"/>
        </w:rPr>
        <w:t>找到</w:t>
      </w:r>
      <w:r>
        <w:t>还没有使用的页面来分配。</w:t>
      </w:r>
      <w:r>
        <w:rPr>
          <w:rFonts w:hint="eastAsia"/>
        </w:rPr>
        <w:t>如果</w:t>
      </w:r>
      <w:r>
        <w:t>没有可用页面，</w:t>
      </w:r>
      <w:r w:rsidR="00D957A8">
        <w:rPr>
          <w:rFonts w:hint="eastAsia"/>
        </w:rPr>
        <w:t>按照</w:t>
      </w:r>
      <w:r w:rsidR="00D957A8">
        <w:t>FIFO</w:t>
      </w:r>
      <w:r w:rsidR="00D957A8">
        <w:t>的方式来</w:t>
      </w:r>
      <w:r w:rsidR="0066068B">
        <w:rPr>
          <w:rFonts w:hint="eastAsia"/>
        </w:rPr>
        <w:t>清理出</w:t>
      </w:r>
      <w:r w:rsidR="00985104">
        <w:t>一个空余</w:t>
      </w:r>
      <w:r w:rsidR="003654EC">
        <w:t>的</w:t>
      </w:r>
      <w:r w:rsidR="005303E5">
        <w:t>物理页</w:t>
      </w:r>
      <w:r w:rsidR="00FC7FA9">
        <w:t>。</w:t>
      </w:r>
    </w:p>
    <w:p w14:paraId="2C8385B8" w14:textId="77777777" w:rsidR="009C03CE" w:rsidRDefault="000368FB">
      <w:pPr>
        <w:pStyle w:val="1"/>
      </w:pPr>
      <w:r>
        <w:rPr>
          <w:rFonts w:hint="eastAsia"/>
        </w:rPr>
        <w:t>缺页中断与</w:t>
      </w:r>
      <w:r>
        <w:rPr>
          <w:rFonts w:hint="eastAsia"/>
        </w:rPr>
        <w:t>swap</w:t>
      </w:r>
      <w:r>
        <w:rPr>
          <w:rFonts w:hint="eastAsia"/>
        </w:rPr>
        <w:t>处理设计</w:t>
      </w:r>
    </w:p>
    <w:p w14:paraId="4CADB4EA" w14:textId="77777777" w:rsidR="009C03CE" w:rsidRDefault="000368FB">
      <w:pPr>
        <w:ind w:firstLine="420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（</w:t>
      </w:r>
      <w:r>
        <w:rPr>
          <w:rFonts w:ascii="黑体" w:eastAsia="黑体" w:hAnsi="黑体" w:cs="黑体" w:hint="eastAsia"/>
          <w:szCs w:val="21"/>
        </w:rPr>
        <w:t>1</w:t>
      </w:r>
      <w:r>
        <w:rPr>
          <w:rFonts w:ascii="黑体" w:eastAsia="黑体" w:hAnsi="黑体" w:cs="黑体" w:hint="eastAsia"/>
          <w:szCs w:val="21"/>
        </w:rPr>
        <w:t>）何时发生缺页中断？你设计的缺页中断处理流程是怎样的？</w:t>
      </w:r>
      <w:r>
        <w:rPr>
          <w:rFonts w:ascii="黑体" w:eastAsia="黑体" w:hAnsi="黑体" w:cs="黑体" w:hint="eastAsia"/>
          <w:szCs w:val="21"/>
        </w:rPr>
        <w:t xml:space="preserve"> </w:t>
      </w:r>
    </w:p>
    <w:p w14:paraId="3F026361" w14:textId="77777777" w:rsidR="009C03CE" w:rsidRDefault="000368FB">
      <w:r>
        <w:rPr>
          <w:rFonts w:hint="eastAsia"/>
        </w:rPr>
        <w:t>当需要访问的页不在内存中时，发生缺页中断。流程如下：</w:t>
      </w:r>
    </w:p>
    <w:p w14:paraId="59AB4911" w14:textId="77777777" w:rsidR="009C03CE" w:rsidRDefault="000368FB">
      <w:r>
        <w:rPr>
          <w:rFonts w:hint="eastAsia"/>
        </w:rPr>
        <w:t>①在</w:t>
      </w:r>
      <w:r>
        <w:rPr>
          <w:rFonts w:hint="eastAsia"/>
        </w:rPr>
        <w:t>exception_14</w:t>
      </w:r>
      <w:r>
        <w:rPr>
          <w:rFonts w:hint="eastAsia"/>
        </w:rPr>
        <w:t>中获取</w:t>
      </w:r>
      <w:r>
        <w:rPr>
          <w:rFonts w:hint="eastAsia"/>
        </w:rPr>
        <w:t>fault_addr;</w:t>
      </w:r>
    </w:p>
    <w:p w14:paraId="1B1F004C" w14:textId="77777777" w:rsidR="009C03CE" w:rsidRDefault="000368FB">
      <w:r>
        <w:rPr>
          <w:rFonts w:hint="eastAsia"/>
        </w:rPr>
        <w:t>②找到对应缺页的</w:t>
      </w:r>
      <w:r>
        <w:rPr>
          <w:rFonts w:hint="eastAsia"/>
        </w:rPr>
        <w:t>page directory</w:t>
      </w:r>
      <w:r>
        <w:rPr>
          <w:rFonts w:hint="eastAsia"/>
        </w:rPr>
        <w:t>和</w:t>
      </w:r>
      <w:r>
        <w:rPr>
          <w:rFonts w:hint="eastAsia"/>
        </w:rPr>
        <w:t>page table</w:t>
      </w:r>
      <w:r>
        <w:rPr>
          <w:rFonts w:hint="eastAsia"/>
        </w:rPr>
        <w:t>；</w:t>
      </w:r>
    </w:p>
    <w:p w14:paraId="0F5B2566" w14:textId="51EEDE4E" w:rsidR="009C03CE" w:rsidRDefault="00816794">
      <w:r>
        <w:rPr>
          <w:rFonts w:hint="eastAsia"/>
        </w:rPr>
        <w:t>③给这个页</w:t>
      </w:r>
      <w:r w:rsidR="00681716">
        <w:t>表项</w:t>
      </w:r>
      <w:r>
        <w:rPr>
          <w:rFonts w:hint="eastAsia"/>
        </w:rPr>
        <w:t>分配物理页面</w:t>
      </w:r>
      <w:r w:rsidR="000368FB">
        <w:rPr>
          <w:rFonts w:hint="eastAsia"/>
        </w:rPr>
        <w:t>；</w:t>
      </w:r>
    </w:p>
    <w:p w14:paraId="36B67FF7" w14:textId="77777777" w:rsidR="009C03CE" w:rsidRDefault="000368FB">
      <w:r>
        <w:rPr>
          <w:rFonts w:hint="eastAsia"/>
        </w:rPr>
        <w:t>④将页面内容从磁盘加载进来；</w:t>
      </w:r>
    </w:p>
    <w:p w14:paraId="1257EC44" w14:textId="77777777" w:rsidR="009C03CE" w:rsidRDefault="000368FB">
      <w:r>
        <w:rPr>
          <w:rFonts w:hint="eastAsia"/>
        </w:rPr>
        <w:t>⑤更新页表项。</w:t>
      </w:r>
    </w:p>
    <w:p w14:paraId="520FB5C2" w14:textId="77777777" w:rsidR="009C03CE" w:rsidRDefault="009C03CE"/>
    <w:p w14:paraId="3FBCB123" w14:textId="77777777" w:rsidR="009C03CE" w:rsidRDefault="000368FB">
      <w:pPr>
        <w:ind w:firstLine="0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 xml:space="preserve">    </w:t>
      </w:r>
      <w:r>
        <w:rPr>
          <w:rFonts w:ascii="黑体" w:eastAsia="黑体" w:hAnsi="黑体" w:cs="黑体" w:hint="eastAsia"/>
          <w:szCs w:val="21"/>
        </w:rPr>
        <w:t>（</w:t>
      </w:r>
      <w:r>
        <w:rPr>
          <w:rFonts w:ascii="黑体" w:eastAsia="黑体" w:hAnsi="黑体" w:cs="黑体" w:hint="eastAsia"/>
          <w:szCs w:val="21"/>
        </w:rPr>
        <w:t>2</w:t>
      </w:r>
      <w:r>
        <w:rPr>
          <w:rFonts w:ascii="黑体" w:eastAsia="黑体" w:hAnsi="黑体" w:cs="黑体" w:hint="eastAsia"/>
          <w:szCs w:val="21"/>
        </w:rPr>
        <w:t>）你设计的页替换策略是怎样的？如果有做</w:t>
      </w:r>
      <w:r>
        <w:rPr>
          <w:rFonts w:ascii="黑体" w:eastAsia="黑体" w:hAnsi="黑体" w:cs="黑体" w:hint="eastAsia"/>
          <w:szCs w:val="21"/>
        </w:rPr>
        <w:t>bonus</w:t>
      </w:r>
      <w:r>
        <w:rPr>
          <w:rFonts w:ascii="黑体" w:eastAsia="黑体" w:hAnsi="黑体" w:cs="黑体" w:hint="eastAsia"/>
          <w:szCs w:val="21"/>
        </w:rPr>
        <w:t>，请说明为什么你</w:t>
      </w:r>
      <w:r>
        <w:rPr>
          <w:rFonts w:ascii="黑体" w:eastAsia="黑体" w:hAnsi="黑体" w:cs="黑体" w:hint="eastAsia"/>
          <w:szCs w:val="21"/>
        </w:rPr>
        <w:t>bonus</w:t>
      </w:r>
      <w:r>
        <w:rPr>
          <w:rFonts w:ascii="黑体" w:eastAsia="黑体" w:hAnsi="黑体" w:cs="黑体" w:hint="eastAsia"/>
          <w:szCs w:val="21"/>
        </w:rPr>
        <w:t>设计的页替换策略能提高效率？</w:t>
      </w:r>
    </w:p>
    <w:p w14:paraId="44E46781" w14:textId="124F6267" w:rsidR="009C03CE" w:rsidRDefault="000368FB">
      <w:r>
        <w:rPr>
          <w:rFonts w:hint="eastAsia"/>
        </w:rPr>
        <w:t>最终采</w:t>
      </w:r>
      <w:r w:rsidR="00BF47BB">
        <w:rPr>
          <w:rFonts w:hint="eastAsia"/>
        </w:rPr>
        <w:t>用的是</w:t>
      </w:r>
      <w:r w:rsidR="00BF47BB">
        <w:rPr>
          <w:rFonts w:hint="eastAsia"/>
        </w:rPr>
        <w:t>FIFO</w:t>
      </w:r>
      <w:r w:rsidR="00BF47BB">
        <w:t>二次</w:t>
      </w:r>
      <w:r w:rsidR="00BF47BB">
        <w:rPr>
          <w:rFonts w:hint="eastAsia"/>
        </w:rPr>
        <w:t>机会</w:t>
      </w:r>
      <w:r>
        <w:rPr>
          <w:rFonts w:hint="eastAsia"/>
        </w:rPr>
        <w:t>用</w:t>
      </w:r>
      <w:r w:rsidR="004137DC">
        <w:rPr>
          <w:rFonts w:hint="eastAsia"/>
        </w:rPr>
        <w:t>于页面替换。使用该算法是有效的、现实的。因为相较而言</w:t>
      </w:r>
      <w:r>
        <w:rPr>
          <w:rFonts w:hint="eastAsia"/>
        </w:rPr>
        <w:t>LRU</w:t>
      </w:r>
      <w:r w:rsidR="004137DC">
        <w:rPr>
          <w:rFonts w:hint="eastAsia"/>
        </w:rPr>
        <w:t>算法</w:t>
      </w:r>
      <w:r w:rsidR="003809FC">
        <w:rPr>
          <w:rFonts w:hint="eastAsia"/>
        </w:rPr>
        <w:t>虽然效率高但是难以实现或实现起来开销太</w:t>
      </w:r>
      <w:r w:rsidR="003809FC">
        <w:t>大</w:t>
      </w:r>
      <w:r>
        <w:rPr>
          <w:rFonts w:hint="eastAsia"/>
        </w:rPr>
        <w:t>。</w:t>
      </w:r>
    </w:p>
    <w:p w14:paraId="4FC44CA5" w14:textId="62289F3B" w:rsidR="009C03CE" w:rsidRDefault="00F26A13" w:rsidP="00984521">
      <w:pPr>
        <w:rPr>
          <w:rFonts w:hint="eastAsia"/>
        </w:rPr>
      </w:pPr>
      <w:r>
        <w:rPr>
          <w:rFonts w:hint="eastAsia"/>
        </w:rPr>
        <w:t>该算法</w:t>
      </w:r>
      <w:r>
        <w:t>本身易于实现，</w:t>
      </w:r>
      <w:r w:rsidR="000368FB">
        <w:rPr>
          <w:rFonts w:hint="eastAsia"/>
        </w:rPr>
        <w:t>其避免了把</w:t>
      </w:r>
      <w:r w:rsidR="000A7957">
        <w:t>较</w:t>
      </w:r>
      <w:r>
        <w:rPr>
          <w:rFonts w:hint="eastAsia"/>
        </w:rPr>
        <w:t>早</w:t>
      </w:r>
      <w:r>
        <w:t>进入的但是</w:t>
      </w:r>
      <w:r w:rsidR="000368FB">
        <w:rPr>
          <w:rFonts w:hint="eastAsia"/>
        </w:rPr>
        <w:t>经常使用的页面替换出去，有效减少缺页中断发生的</w:t>
      </w:r>
      <w:r w:rsidR="00984521">
        <w:rPr>
          <w:rFonts w:hint="eastAsia"/>
        </w:rPr>
        <w:t>次数。并且</w:t>
      </w:r>
      <w:r w:rsidR="00984521">
        <w:t>，</w:t>
      </w:r>
      <w:r w:rsidR="00984521">
        <w:rPr>
          <w:rFonts w:hint="eastAsia"/>
        </w:rPr>
        <w:t>对于可调度</w:t>
      </w:r>
      <w:r w:rsidR="00984521">
        <w:t>页面不多的</w:t>
      </w:r>
      <w:r w:rsidR="00984521">
        <w:rPr>
          <w:rFonts w:hint="eastAsia"/>
        </w:rPr>
        <w:t>情况下</w:t>
      </w:r>
      <w:r w:rsidR="00984521">
        <w:t>，</w:t>
      </w:r>
      <w:r w:rsidR="00984521">
        <w:rPr>
          <w:rFonts w:hint="eastAsia"/>
        </w:rPr>
        <w:t>执行</w:t>
      </w:r>
      <w:r w:rsidR="00984521">
        <w:t>效率很高</w:t>
      </w:r>
      <w:r w:rsidR="000368FB">
        <w:rPr>
          <w:rFonts w:hint="eastAsia"/>
        </w:rPr>
        <w:t>。</w:t>
      </w:r>
    </w:p>
    <w:p w14:paraId="38BD3939" w14:textId="77777777" w:rsidR="009C03CE" w:rsidRDefault="000368FB">
      <w:pPr>
        <w:pStyle w:val="1"/>
      </w:pPr>
      <w:r>
        <w:rPr>
          <w:rFonts w:hint="eastAsia"/>
        </w:rPr>
        <w:t>关键函数功能</w:t>
      </w:r>
    </w:p>
    <w:p w14:paraId="4E490D08" w14:textId="77777777" w:rsidR="009C03CE" w:rsidRDefault="000368FB">
      <w:pPr>
        <w:ind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init_memory</w:t>
      </w:r>
      <w:r>
        <w:rPr>
          <w:rFonts w:hint="eastAsia"/>
        </w:rPr>
        <w:t xml:space="preserve"> </w:t>
      </w:r>
      <w:r>
        <w:rPr>
          <w:rFonts w:hint="eastAsia"/>
        </w:rPr>
        <w:t>对所有内存页面初始化</w:t>
      </w:r>
    </w:p>
    <w:p w14:paraId="6385D720" w14:textId="77777777" w:rsidR="009C03CE" w:rsidRDefault="000368FB">
      <w:pPr>
        <w:ind w:firstLine="420"/>
      </w:pPr>
      <w:r>
        <w:rPr>
          <w:rFonts w:hint="eastAsia"/>
        </w:rPr>
        <w:t>①对</w:t>
      </w:r>
      <w:r>
        <w:rPr>
          <w:rFonts w:hint="eastAsia"/>
        </w:rPr>
        <w:t>PAGEABLE_PAGES</w:t>
      </w:r>
      <w:r>
        <w:rPr>
          <w:rFonts w:hint="eastAsia"/>
        </w:rPr>
        <w:t>个页面进行初始化；</w:t>
      </w:r>
    </w:p>
    <w:p w14:paraId="209AE40F" w14:textId="77777777" w:rsidR="009C03CE" w:rsidRDefault="000368FB">
      <w:pPr>
        <w:ind w:firstLine="420"/>
      </w:pPr>
      <w:r>
        <w:rPr>
          <w:rFonts w:hint="eastAsia"/>
        </w:rPr>
        <w:t>②将第一个页面固定，用于</w:t>
      </w:r>
      <w:r>
        <w:rPr>
          <w:rFonts w:hint="eastAsia"/>
        </w:rPr>
        <w:t>kernel page directory</w:t>
      </w:r>
      <w:r>
        <w:rPr>
          <w:rFonts w:hint="eastAsia"/>
        </w:rPr>
        <w:t>；</w:t>
      </w:r>
    </w:p>
    <w:p w14:paraId="712BC978" w14:textId="77777777" w:rsidR="009C03CE" w:rsidRDefault="000368FB">
      <w:pPr>
        <w:ind w:firstLine="420"/>
      </w:pPr>
      <w:r>
        <w:rPr>
          <w:rFonts w:hint="eastAsia"/>
        </w:rPr>
        <w:t>③将内核页目录清零；</w:t>
      </w:r>
    </w:p>
    <w:p w14:paraId="37DCFF60" w14:textId="77777777" w:rsidR="009C03CE" w:rsidRDefault="000368FB">
      <w:pPr>
        <w:ind w:firstLine="420"/>
      </w:pPr>
      <w:r>
        <w:rPr>
          <w:rFonts w:hint="eastAsia"/>
        </w:rPr>
        <w:t>④固定</w:t>
      </w:r>
      <w:r>
        <w:rPr>
          <w:rFonts w:hint="eastAsia"/>
        </w:rPr>
        <w:t>N_KERNEL_PTS</w:t>
      </w:r>
      <w:r>
        <w:rPr>
          <w:rFonts w:hint="eastAsia"/>
        </w:rPr>
        <w:t>个页面（不超过</w:t>
      </w:r>
      <w:r>
        <w:rPr>
          <w:rFonts w:hint="eastAsia"/>
        </w:rPr>
        <w:t>PAGEABLE_PAGES</w:t>
      </w:r>
      <w:r>
        <w:rPr>
          <w:rFonts w:hint="eastAsia"/>
        </w:rPr>
        <w:t>）用于内核页表；</w:t>
      </w:r>
    </w:p>
    <w:p w14:paraId="343DC63D" w14:textId="77777777" w:rsidR="009C03CE" w:rsidRDefault="000368FB">
      <w:pPr>
        <w:ind w:firstLine="420"/>
      </w:pPr>
      <w:r>
        <w:rPr>
          <w:rFonts w:hint="eastAsia"/>
        </w:rPr>
        <w:t>⑤调用</w:t>
      </w:r>
      <w:r>
        <w:rPr>
          <w:rFonts w:hint="eastAsia"/>
        </w:rPr>
        <w:t>set_ptab_entry_flags</w:t>
      </w:r>
      <w:r>
        <w:rPr>
          <w:rFonts w:hint="eastAsia"/>
        </w:rPr>
        <w:t>对页表的标记位进行设置。</w:t>
      </w:r>
    </w:p>
    <w:p w14:paraId="40EAED20" w14:textId="77777777" w:rsidR="009C03CE" w:rsidRDefault="009C03CE">
      <w:pPr>
        <w:ind w:firstLine="420"/>
      </w:pPr>
    </w:p>
    <w:p w14:paraId="0F97ABBC" w14:textId="77777777" w:rsidR="009C03CE" w:rsidRDefault="000368FB">
      <w:pPr>
        <w:ind w:firstLine="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page_alloc </w:t>
      </w:r>
      <w:r>
        <w:rPr>
          <w:rFonts w:hint="eastAsia"/>
        </w:rPr>
        <w:t>找到一个页空闲页面并初始化页面属性</w:t>
      </w:r>
    </w:p>
    <w:p w14:paraId="48A40D3C" w14:textId="03E3C0EE" w:rsidR="009C03CE" w:rsidRDefault="000368FB">
      <w:pPr>
        <w:ind w:firstLine="0"/>
      </w:pPr>
      <w:r>
        <w:rPr>
          <w:rFonts w:hint="eastAsia"/>
        </w:rPr>
        <w:t xml:space="preserve">    </w:t>
      </w:r>
      <w:r>
        <w:rPr>
          <w:rFonts w:hint="eastAsia"/>
        </w:rPr>
        <w:t>①先寻找一个空闲页面，若找到了，跳出循环，</w:t>
      </w:r>
      <w:r>
        <w:rPr>
          <w:rFonts w:hint="eastAsia"/>
        </w:rPr>
        <w:t>index_free</w:t>
      </w:r>
      <w:r>
        <w:rPr>
          <w:rFonts w:hint="eastAsia"/>
        </w:rPr>
        <w:t>即为该页的索引；若找不到，调用</w:t>
      </w:r>
      <w:r>
        <w:rPr>
          <w:rFonts w:hint="eastAsia"/>
        </w:rPr>
        <w:t>page_replacement_policy</w:t>
      </w:r>
      <w:r>
        <w:rPr>
          <w:rFonts w:hint="eastAsia"/>
        </w:rPr>
        <w:t>函数，并调用</w:t>
      </w:r>
      <w:r>
        <w:rPr>
          <w:rFonts w:hint="eastAsia"/>
        </w:rPr>
        <w:t>page_swap_out</w:t>
      </w:r>
      <w:r w:rsidR="00EE47BD">
        <w:rPr>
          <w:rFonts w:hint="eastAsia"/>
        </w:rPr>
        <w:t>将此</w:t>
      </w:r>
      <w:r>
        <w:rPr>
          <w:rFonts w:hint="eastAsia"/>
        </w:rPr>
        <w:t>页替换出去；</w:t>
      </w:r>
    </w:p>
    <w:p w14:paraId="505752D9" w14:textId="16D29683" w:rsidR="00B6379A" w:rsidRDefault="00130896">
      <w:pPr>
        <w:ind w:firstLine="420"/>
      </w:pPr>
      <w:r>
        <w:rPr>
          <w:rFonts w:hint="eastAsia"/>
        </w:rPr>
        <w:t>②初始化该页面属性，如果</w:t>
      </w:r>
      <w:r>
        <w:t>没有</w:t>
      </w:r>
      <w:r>
        <w:t>pin</w:t>
      </w:r>
      <w:r>
        <w:t>，</w:t>
      </w:r>
      <w:r>
        <w:rPr>
          <w:rFonts w:hint="eastAsia"/>
        </w:rPr>
        <w:t>将</w:t>
      </w:r>
      <w:r>
        <w:t>之加入</w:t>
      </w:r>
      <w:r>
        <w:rPr>
          <w:rFonts w:hint="eastAsia"/>
        </w:rPr>
        <w:t>队列</w:t>
      </w:r>
      <w:r w:rsidR="00B6379A">
        <w:t>。</w:t>
      </w:r>
      <w:r w:rsidR="00906482">
        <w:rPr>
          <w:rFonts w:hint="eastAsia"/>
        </w:rPr>
        <w:t>将之</w:t>
      </w:r>
      <w:r w:rsidR="00906482">
        <w:t>连接到对应的页</w:t>
      </w:r>
      <w:r w:rsidR="00906482">
        <w:rPr>
          <w:rFonts w:hint="eastAsia"/>
        </w:rPr>
        <w:t>表</w:t>
      </w:r>
      <w:r w:rsidR="00906482">
        <w:t>中。</w:t>
      </w:r>
      <w:bookmarkStart w:id="0" w:name="_GoBack"/>
      <w:bookmarkEnd w:id="0"/>
    </w:p>
    <w:p w14:paraId="22265C9A" w14:textId="3584C850" w:rsidR="009C03CE" w:rsidRDefault="000368FB">
      <w:pPr>
        <w:ind w:firstLine="420"/>
      </w:pPr>
      <w:r>
        <w:rPr>
          <w:rFonts w:hint="eastAsia"/>
        </w:rPr>
        <w:t>③</w:t>
      </w:r>
      <w:r>
        <w:rPr>
          <w:rFonts w:hint="eastAsia"/>
        </w:rPr>
        <w:t>将</w:t>
      </w:r>
      <w:r>
        <w:rPr>
          <w:rFonts w:hint="eastAsia"/>
        </w:rPr>
        <w:t>index_free</w:t>
      </w:r>
      <w:r>
        <w:rPr>
          <w:rFonts w:hint="eastAsia"/>
        </w:rPr>
        <w:t>对应的进程页清零。</w:t>
      </w:r>
    </w:p>
    <w:p w14:paraId="34BB5690" w14:textId="77777777" w:rsidR="009C03CE" w:rsidRDefault="009C03CE">
      <w:pPr>
        <w:ind w:firstLine="420"/>
      </w:pPr>
    </w:p>
    <w:p w14:paraId="11F4AB41" w14:textId="77777777" w:rsidR="009C03CE" w:rsidRDefault="000368FB">
      <w:pPr>
        <w:numPr>
          <w:ilvl w:val="0"/>
          <w:numId w:val="2"/>
        </w:numPr>
        <w:ind w:firstLine="0"/>
      </w:pPr>
      <w:r>
        <w:rPr>
          <w:rFonts w:hint="eastAsia"/>
        </w:rPr>
        <w:t>setup_page_table</w:t>
      </w:r>
      <w:r>
        <w:rPr>
          <w:rFonts w:hint="eastAsia"/>
        </w:rPr>
        <w:t xml:space="preserve"> </w:t>
      </w:r>
      <w:r>
        <w:rPr>
          <w:rFonts w:hint="eastAsia"/>
        </w:rPr>
        <w:t>为一个线程或进程建立二级页表</w:t>
      </w:r>
    </w:p>
    <w:p w14:paraId="725AA764" w14:textId="095D270F" w:rsidR="009C03CE" w:rsidRDefault="00AC6156" w:rsidP="00AC6156">
      <w:pPr>
        <w:pStyle w:val="af6"/>
        <w:numPr>
          <w:ilvl w:val="0"/>
          <w:numId w:val="6"/>
        </w:numPr>
        <w:ind w:firstLineChars="0"/>
      </w:pPr>
      <w:r>
        <w:rPr>
          <w:rFonts w:hint="eastAsia"/>
        </w:rPr>
        <w:t>判断是否为线程，若是，直接</w:t>
      </w:r>
      <w:r w:rsidR="000368FB">
        <w:rPr>
          <w:rFonts w:hint="eastAsia"/>
        </w:rPr>
        <w:t>返回</w:t>
      </w:r>
      <w:r>
        <w:t xml:space="preserve">kernel </w:t>
      </w:r>
      <w:r>
        <w:rPr>
          <w:rFonts w:hint="eastAsia"/>
        </w:rPr>
        <w:t>pdir</w:t>
      </w:r>
      <w:r w:rsidR="000368FB">
        <w:rPr>
          <w:rFonts w:hint="eastAsia"/>
        </w:rPr>
        <w:t>；若不是，进行下述操作；</w:t>
      </w:r>
    </w:p>
    <w:p w14:paraId="1AD48BCF" w14:textId="5F93C949" w:rsidR="009C03CE" w:rsidRDefault="000368FB">
      <w:pPr>
        <w:ind w:firstLine="420"/>
      </w:pPr>
      <w:r>
        <w:rPr>
          <w:rFonts w:hint="eastAsia"/>
        </w:rPr>
        <w:t>②</w:t>
      </w:r>
      <w:r w:rsidR="00EE0527">
        <w:rPr>
          <w:rFonts w:hint="eastAsia"/>
        </w:rPr>
        <w:t>利用</w:t>
      </w:r>
      <w:r w:rsidR="00EE0527">
        <w:t xml:space="preserve">page </w:t>
      </w:r>
      <w:r w:rsidR="00EE0527">
        <w:rPr>
          <w:rFonts w:hint="eastAsia"/>
        </w:rPr>
        <w:t>alloc</w:t>
      </w:r>
      <w:r>
        <w:rPr>
          <w:rFonts w:hint="eastAsia"/>
        </w:rPr>
        <w:t>建立页目录；</w:t>
      </w:r>
    </w:p>
    <w:p w14:paraId="67044E00" w14:textId="77777777" w:rsidR="009C03CE" w:rsidRDefault="000368FB">
      <w:pPr>
        <w:ind w:firstLine="420"/>
      </w:pPr>
      <w:r>
        <w:rPr>
          <w:rFonts w:hint="eastAsia"/>
        </w:rPr>
        <w:t>③对于进程，还需要建立栈，位于二级页表顶端；</w:t>
      </w:r>
    </w:p>
    <w:p w14:paraId="2B3152FB" w14:textId="77777777" w:rsidR="009C03CE" w:rsidRDefault="000368FB">
      <w:pPr>
        <w:ind w:firstLine="420"/>
      </w:pPr>
      <w:r>
        <w:rPr>
          <w:rFonts w:hint="eastAsia"/>
        </w:rPr>
        <w:t>④依据初始地址和页大小，逐个对页表和页面进行设置。</w:t>
      </w:r>
    </w:p>
    <w:p w14:paraId="1E494020" w14:textId="77777777" w:rsidR="009C03CE" w:rsidRDefault="009C03CE">
      <w:pPr>
        <w:ind w:firstLine="420"/>
      </w:pPr>
    </w:p>
    <w:p w14:paraId="7B2DD666" w14:textId="77777777" w:rsidR="009C03CE" w:rsidRDefault="000368FB">
      <w:pPr>
        <w:numPr>
          <w:ilvl w:val="0"/>
          <w:numId w:val="2"/>
        </w:numPr>
        <w:ind w:firstLine="0"/>
      </w:pPr>
      <w:r>
        <w:rPr>
          <w:rFonts w:hint="eastAsia"/>
        </w:rPr>
        <w:t>page_fault_handler</w:t>
      </w:r>
      <w:r>
        <w:rPr>
          <w:rFonts w:hint="eastAsia"/>
        </w:rPr>
        <w:t xml:space="preserve"> </w:t>
      </w:r>
      <w:r>
        <w:rPr>
          <w:rFonts w:hint="eastAsia"/>
        </w:rPr>
        <w:t>处理缺页中断</w:t>
      </w:r>
    </w:p>
    <w:p w14:paraId="288711E6" w14:textId="357056A0" w:rsidR="009C03CE" w:rsidRDefault="004061EE" w:rsidP="004061EE">
      <w:pPr>
        <w:pStyle w:val="af6"/>
        <w:numPr>
          <w:ilvl w:val="0"/>
          <w:numId w:val="7"/>
        </w:numPr>
        <w:ind w:firstLineChars="0"/>
      </w:pPr>
      <w:r>
        <w:rPr>
          <w:rFonts w:hint="eastAsia"/>
        </w:rPr>
        <w:t>申请锁，防止多个</w:t>
      </w:r>
      <w:r>
        <w:t>缺页中断同时申请</w:t>
      </w:r>
      <w:r>
        <w:rPr>
          <w:rFonts w:hint="eastAsia"/>
        </w:rPr>
        <w:t>页面</w:t>
      </w:r>
      <w:r w:rsidR="000368FB">
        <w:rPr>
          <w:rFonts w:hint="eastAsia"/>
        </w:rPr>
        <w:t>；</w:t>
      </w:r>
    </w:p>
    <w:p w14:paraId="60C66E5B" w14:textId="77777777" w:rsidR="009C03CE" w:rsidRDefault="000368FB">
      <w:pPr>
        <w:ind w:firstLine="420"/>
      </w:pPr>
      <w:r>
        <w:rPr>
          <w:rFonts w:hint="eastAsia"/>
        </w:rPr>
        <w:t>②</w:t>
      </w:r>
      <w:r>
        <w:rPr>
          <w:rFonts w:hint="eastAsia"/>
        </w:rPr>
        <w:t>调用</w:t>
      </w:r>
      <w:r>
        <w:rPr>
          <w:rFonts w:hint="eastAsia"/>
        </w:rPr>
        <w:t>page_alloc</w:t>
      </w:r>
      <w:r>
        <w:rPr>
          <w:rFonts w:hint="eastAsia"/>
        </w:rPr>
        <w:t>申请并初始化一个空闲页面（第</w:t>
      </w:r>
      <w:r>
        <w:rPr>
          <w:rFonts w:hint="eastAsia"/>
        </w:rPr>
        <w:t>i</w:t>
      </w:r>
      <w:r>
        <w:rPr>
          <w:rFonts w:hint="eastAsia"/>
        </w:rPr>
        <w:t>个）；</w:t>
      </w:r>
    </w:p>
    <w:p w14:paraId="3784960A" w14:textId="77777777" w:rsidR="009C03CE" w:rsidRDefault="000368FB">
      <w:pPr>
        <w:ind w:firstLine="420"/>
      </w:pPr>
      <w:r>
        <w:rPr>
          <w:rFonts w:hint="eastAsia"/>
        </w:rPr>
        <w:t>③调用</w:t>
      </w:r>
      <w:r>
        <w:rPr>
          <w:rFonts w:hint="eastAsia"/>
        </w:rPr>
        <w:t>page_swap_in</w:t>
      </w:r>
      <w:r>
        <w:rPr>
          <w:rFonts w:hint="eastAsia"/>
        </w:rPr>
        <w:t>将磁盘内容写入第</w:t>
      </w:r>
      <w:r>
        <w:rPr>
          <w:rFonts w:hint="eastAsia"/>
        </w:rPr>
        <w:t>i</w:t>
      </w:r>
      <w:r>
        <w:rPr>
          <w:rFonts w:hint="eastAsia"/>
        </w:rPr>
        <w:t>个页；</w:t>
      </w:r>
    </w:p>
    <w:p w14:paraId="747CD692" w14:textId="77777777" w:rsidR="009C03CE" w:rsidRDefault="000368FB">
      <w:pPr>
        <w:ind w:firstLine="420"/>
      </w:pPr>
      <w:r>
        <w:rPr>
          <w:rFonts w:hint="eastAsia"/>
        </w:rPr>
        <w:t>④释放锁。</w:t>
      </w:r>
    </w:p>
    <w:p w14:paraId="7440902E" w14:textId="77777777" w:rsidR="009C03CE" w:rsidRDefault="009C03CE">
      <w:pPr>
        <w:ind w:firstLine="420"/>
      </w:pPr>
    </w:p>
    <w:p w14:paraId="6BE81956" w14:textId="77777777" w:rsidR="009C03CE" w:rsidRDefault="000368FB">
      <w:pPr>
        <w:numPr>
          <w:ilvl w:val="0"/>
          <w:numId w:val="2"/>
        </w:numPr>
        <w:ind w:firstLine="0"/>
      </w:pPr>
      <w:r>
        <w:rPr>
          <w:rFonts w:hint="eastAsia"/>
        </w:rPr>
        <w:t xml:space="preserve">page_swap_in </w:t>
      </w:r>
      <w:r>
        <w:rPr>
          <w:rFonts w:hint="eastAsia"/>
        </w:rPr>
        <w:t>将需要的内容从磁盘相应区域写入第</w:t>
      </w:r>
      <w:r>
        <w:rPr>
          <w:rFonts w:hint="eastAsia"/>
        </w:rPr>
        <w:t>i</w:t>
      </w:r>
      <w:r>
        <w:rPr>
          <w:rFonts w:hint="eastAsia"/>
        </w:rPr>
        <w:t>页</w:t>
      </w:r>
    </w:p>
    <w:p w14:paraId="4220F659" w14:textId="77777777" w:rsidR="009C03CE" w:rsidRDefault="000368FB">
      <w:pPr>
        <w:ind w:firstLine="0"/>
      </w:pPr>
      <w:r>
        <w:rPr>
          <w:rFonts w:hint="eastAsia"/>
        </w:rPr>
        <w:t xml:space="preserve">    </w:t>
      </w:r>
      <w:r>
        <w:rPr>
          <w:rFonts w:hint="eastAsia"/>
        </w:rPr>
        <w:t>调用</w:t>
      </w:r>
      <w:r>
        <w:rPr>
          <w:rFonts w:hint="eastAsia"/>
        </w:rPr>
        <w:t>scsi_read</w:t>
      </w:r>
      <w:r>
        <w:rPr>
          <w:rFonts w:hint="eastAsia"/>
        </w:rPr>
        <w:t>函数将磁盘相应区域的内容写入第</w:t>
      </w:r>
      <w:r>
        <w:rPr>
          <w:rFonts w:hint="eastAsia"/>
        </w:rPr>
        <w:t>i</w:t>
      </w:r>
      <w:r>
        <w:rPr>
          <w:rFonts w:hint="eastAsia"/>
        </w:rPr>
        <w:t>页，写入后需要将</w:t>
      </w:r>
      <w:r>
        <w:rPr>
          <w:rFonts w:hint="eastAsia"/>
        </w:rPr>
        <w:t>PE_P</w:t>
      </w:r>
      <w:r>
        <w:rPr>
          <w:rFonts w:hint="eastAsia"/>
        </w:rPr>
        <w:t>置为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059782C9" w14:textId="77777777" w:rsidR="009C03CE" w:rsidRDefault="000368FB">
      <w:pPr>
        <w:ind w:firstLine="0"/>
      </w:pPr>
      <w:r>
        <w:rPr>
          <w:rFonts w:hint="eastAsia"/>
        </w:rPr>
        <w:t xml:space="preserve">    </w:t>
      </w:r>
    </w:p>
    <w:p w14:paraId="20811351" w14:textId="77777777" w:rsidR="009C03CE" w:rsidRDefault="000368FB">
      <w:pPr>
        <w:numPr>
          <w:ilvl w:val="0"/>
          <w:numId w:val="2"/>
        </w:numPr>
        <w:ind w:firstLine="0"/>
      </w:pPr>
      <w:r>
        <w:rPr>
          <w:rFonts w:hint="eastAsia"/>
        </w:rPr>
        <w:t xml:space="preserve">page_swap_out </w:t>
      </w:r>
      <w:r>
        <w:rPr>
          <w:rFonts w:hint="eastAsia"/>
        </w:rPr>
        <w:t>将第</w:t>
      </w:r>
      <w:r>
        <w:rPr>
          <w:rFonts w:hint="eastAsia"/>
        </w:rPr>
        <w:t>i</w:t>
      </w:r>
      <w:r>
        <w:rPr>
          <w:rFonts w:hint="eastAsia"/>
        </w:rPr>
        <w:t>页内容写回磁盘相应区域</w:t>
      </w:r>
    </w:p>
    <w:p w14:paraId="12CECA0B" w14:textId="2043223F" w:rsidR="009C03CE" w:rsidRDefault="000368FB">
      <w:pPr>
        <w:ind w:firstLine="0"/>
      </w:pPr>
      <w:r>
        <w:rPr>
          <w:rFonts w:hint="eastAsia"/>
        </w:rPr>
        <w:t xml:space="preserve">     </w:t>
      </w:r>
      <w:r>
        <w:rPr>
          <w:rFonts w:hint="eastAsia"/>
        </w:rPr>
        <w:t>通过</w:t>
      </w:r>
      <w:r>
        <w:rPr>
          <w:rFonts w:hint="eastAsia"/>
        </w:rPr>
        <w:t>page_replacement_policy</w:t>
      </w:r>
      <w:r>
        <w:rPr>
          <w:rFonts w:hint="eastAsia"/>
        </w:rPr>
        <w:t>函数确定第</w:t>
      </w:r>
      <w:r>
        <w:rPr>
          <w:rFonts w:hint="eastAsia"/>
        </w:rPr>
        <w:t>i</w:t>
      </w:r>
      <w:r>
        <w:rPr>
          <w:rFonts w:hint="eastAsia"/>
        </w:rPr>
        <w:t>页将被替换后</w:t>
      </w:r>
      <w:r>
        <w:rPr>
          <w:rFonts w:hint="eastAsia"/>
        </w:rPr>
        <w:t>，将其</w:t>
      </w:r>
      <w:r>
        <w:rPr>
          <w:rFonts w:hint="eastAsia"/>
        </w:rPr>
        <w:t>PE_P</w:t>
      </w:r>
      <w:r>
        <w:rPr>
          <w:rFonts w:hint="eastAsia"/>
        </w:rPr>
        <w:t>置</w:t>
      </w:r>
      <w:r>
        <w:rPr>
          <w:rFonts w:hint="eastAsia"/>
        </w:rPr>
        <w:t>0</w:t>
      </w:r>
      <w:r>
        <w:rPr>
          <w:rFonts w:hint="eastAsia"/>
        </w:rPr>
        <w:t>，</w:t>
      </w:r>
      <w:r w:rsidR="00904B55">
        <w:rPr>
          <w:rFonts w:hint="eastAsia"/>
        </w:rPr>
        <w:t>检查</w:t>
      </w:r>
      <w:r w:rsidR="00904B55">
        <w:rPr>
          <w:rFonts w:hint="eastAsia"/>
        </w:rPr>
        <w:t>dirty</w:t>
      </w:r>
      <w:r w:rsidR="00904B55">
        <w:rPr>
          <w:rFonts w:hint="eastAsia"/>
        </w:rPr>
        <w:t>位，若需要写回</w:t>
      </w:r>
      <w:r w:rsidR="00904B55">
        <w:t>，</w:t>
      </w:r>
      <w:r>
        <w:rPr>
          <w:rFonts w:hint="eastAsia"/>
        </w:rPr>
        <w:t>计算相应的磁盘区域，调用</w:t>
      </w:r>
      <w:r>
        <w:rPr>
          <w:rFonts w:hint="eastAsia"/>
        </w:rPr>
        <w:t>scsi_write</w:t>
      </w:r>
      <w:r>
        <w:rPr>
          <w:rFonts w:hint="eastAsia"/>
        </w:rPr>
        <w:t>函数写回。</w:t>
      </w:r>
    </w:p>
    <w:p w14:paraId="2229C3A4" w14:textId="77777777" w:rsidR="009C03CE" w:rsidRDefault="009C03CE">
      <w:pPr>
        <w:ind w:firstLine="0"/>
      </w:pPr>
    </w:p>
    <w:p w14:paraId="37433489" w14:textId="77777777" w:rsidR="009C03CE" w:rsidRDefault="000368FB">
      <w:pPr>
        <w:numPr>
          <w:ilvl w:val="0"/>
          <w:numId w:val="2"/>
        </w:numPr>
        <w:ind w:firstLine="0"/>
      </w:pPr>
      <w:r>
        <w:rPr>
          <w:rFonts w:hint="eastAsia"/>
        </w:rPr>
        <w:t>page_replacement_policy</w:t>
      </w:r>
      <w:r>
        <w:rPr>
          <w:rFonts w:hint="eastAsia"/>
        </w:rPr>
        <w:t xml:space="preserve"> </w:t>
      </w:r>
      <w:r>
        <w:rPr>
          <w:rFonts w:hint="eastAsia"/>
        </w:rPr>
        <w:t>决定哪个页被替换，将该页索引返回</w:t>
      </w:r>
    </w:p>
    <w:p w14:paraId="284329F6" w14:textId="63353A01" w:rsidR="009C03CE" w:rsidRDefault="000368FB">
      <w:pPr>
        <w:ind w:firstLine="0"/>
      </w:pPr>
      <w:r>
        <w:rPr>
          <w:rFonts w:hint="eastAsia"/>
        </w:rPr>
        <w:t xml:space="preserve">     </w:t>
      </w:r>
      <w:r>
        <w:rPr>
          <w:rFonts w:hint="eastAsia"/>
        </w:rPr>
        <w:t>首先定义需要被替换的页为</w:t>
      </w:r>
      <w:r>
        <w:rPr>
          <w:rFonts w:hint="eastAsia"/>
        </w:rPr>
        <w:t>victim</w:t>
      </w:r>
      <w:r w:rsidR="00070BB8">
        <w:t>，</w:t>
      </w:r>
      <w:r>
        <w:rPr>
          <w:rFonts w:hint="eastAsia"/>
        </w:rPr>
        <w:t>在一个循环查询中</w:t>
      </w:r>
      <w:r w:rsidR="00070BB8">
        <w:t>，</w:t>
      </w:r>
      <w:r w:rsidR="00070BB8">
        <w:rPr>
          <w:rFonts w:hint="eastAsia"/>
        </w:rPr>
        <w:t>不断</w:t>
      </w:r>
      <w:r w:rsidR="00070BB8">
        <w:t>检查</w:t>
      </w:r>
      <w:r w:rsidR="00070BB8">
        <w:t>access</w:t>
      </w:r>
      <w:r w:rsidR="00070BB8">
        <w:t>位</w:t>
      </w:r>
      <w:r>
        <w:rPr>
          <w:rFonts w:hint="eastAsia"/>
        </w:rPr>
        <w:t>，找到的第一个此轮查询过程中未被使用的页将被赋给</w:t>
      </w:r>
      <w:r>
        <w:rPr>
          <w:rFonts w:hint="eastAsia"/>
        </w:rPr>
        <w:t>victim</w:t>
      </w:r>
      <w:r w:rsidR="00697128">
        <w:t>，将</w:t>
      </w:r>
      <w:r w:rsidR="00697128">
        <w:rPr>
          <w:rFonts w:hint="eastAsia"/>
        </w:rPr>
        <w:t>之</w:t>
      </w:r>
      <w:r w:rsidR="00697128">
        <w:t>清除出队列</w:t>
      </w:r>
      <w:r w:rsidR="00697128">
        <w:rPr>
          <w:rFonts w:hint="eastAsia"/>
        </w:rPr>
        <w:t>，</w:t>
      </w:r>
      <w:r>
        <w:rPr>
          <w:rFonts w:hint="eastAsia"/>
        </w:rPr>
        <w:t>最终返回合法的</w:t>
      </w:r>
      <w:r>
        <w:rPr>
          <w:rFonts w:hint="eastAsia"/>
        </w:rPr>
        <w:t>victim</w:t>
      </w:r>
      <w:r>
        <w:rPr>
          <w:rFonts w:hint="eastAsia"/>
        </w:rPr>
        <w:t>。</w:t>
      </w:r>
    </w:p>
    <w:p w14:paraId="33AD9311" w14:textId="77777777" w:rsidR="009C03CE" w:rsidRDefault="009C03CE"/>
    <w:p w14:paraId="24EFBEB5" w14:textId="77777777" w:rsidR="009C03CE" w:rsidRDefault="000368FB">
      <w:pPr>
        <w:pStyle w:val="af"/>
      </w:pPr>
      <w:r>
        <w:rPr>
          <w:rFonts w:hint="eastAsia"/>
        </w:rPr>
        <w:t>参考文献</w:t>
      </w:r>
    </w:p>
    <w:p w14:paraId="1C73DCD4" w14:textId="77777777" w:rsidR="009C03CE" w:rsidRDefault="000368FB">
      <w:pPr>
        <w:pStyle w:val="af0"/>
        <w:numPr>
          <w:ilvl w:val="0"/>
          <w:numId w:val="3"/>
        </w:numPr>
      </w:pPr>
      <w:r>
        <w:rPr>
          <w:rFonts w:hint="eastAsia"/>
        </w:rPr>
        <w:t>http://www.cs.princeton.edu/courses/archive/fall15/cos318/projects/project5/p5.html</w:t>
      </w:r>
    </w:p>
    <w:p w14:paraId="23EB77E6" w14:textId="77777777" w:rsidR="009C03CE" w:rsidRDefault="009C03CE">
      <w:pPr>
        <w:pStyle w:val="af0"/>
      </w:pPr>
    </w:p>
    <w:sectPr w:rsidR="009C03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type w:val="oddPage"/>
      <w:pgSz w:w="11906" w:h="16838"/>
      <w:pgMar w:top="1440" w:right="1797" w:bottom="1440" w:left="1797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0C455C" w14:textId="77777777" w:rsidR="000368FB" w:rsidRDefault="000368FB">
      <w:r>
        <w:separator/>
      </w:r>
    </w:p>
  </w:endnote>
  <w:endnote w:type="continuationSeparator" w:id="0">
    <w:p w14:paraId="6EF6D21D" w14:textId="77777777" w:rsidR="000368FB" w:rsidRDefault="00036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479AE4" w14:textId="77777777" w:rsidR="009C03CE" w:rsidRDefault="000368FB">
    <w:pPr>
      <w:pStyle w:val="a7"/>
      <w:framePr w:wrap="around" w:vAnchor="text" w:hAnchor="margin" w:xAlign="center" w:y="1"/>
      <w:ind w:firstLine="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984521">
      <w:rPr>
        <w:rStyle w:val="ab"/>
        <w:noProof/>
      </w:rPr>
      <w:t>2</w:t>
    </w:r>
    <w:r>
      <w:rPr>
        <w:rStyle w:val="ab"/>
      </w:rPr>
      <w:fldChar w:fldCharType="end"/>
    </w:r>
  </w:p>
  <w:p w14:paraId="020DD40E" w14:textId="77777777" w:rsidR="009C03CE" w:rsidRDefault="009C03CE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695EA7" w14:textId="77777777" w:rsidR="009C03CE" w:rsidRDefault="000368FB">
    <w:pPr>
      <w:pStyle w:val="a7"/>
      <w:framePr w:wrap="around" w:vAnchor="text" w:hAnchor="margin" w:xAlign="center" w:y="1"/>
      <w:ind w:firstLine="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906482">
      <w:rPr>
        <w:rStyle w:val="ab"/>
        <w:noProof/>
      </w:rPr>
      <w:t>3</w:t>
    </w:r>
    <w:r>
      <w:rPr>
        <w:rStyle w:val="ab"/>
      </w:rPr>
      <w:fldChar w:fldCharType="end"/>
    </w:r>
  </w:p>
  <w:p w14:paraId="2860FE44" w14:textId="77777777" w:rsidR="009C03CE" w:rsidRDefault="009C03CE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04F8E8" w14:textId="77777777" w:rsidR="000368FB" w:rsidRDefault="000368FB">
      <w:r>
        <w:separator/>
      </w:r>
    </w:p>
  </w:footnote>
  <w:footnote w:type="continuationSeparator" w:id="0">
    <w:p w14:paraId="018F25F4" w14:textId="77777777" w:rsidR="000368FB" w:rsidRDefault="000368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33CAF3" w14:textId="77777777" w:rsidR="009C03CE" w:rsidRDefault="000368FB">
    <w:pPr>
      <w:pStyle w:val="a8"/>
      <w:jc w:val="center"/>
    </w:pPr>
    <w:r>
      <w:rPr>
        <w:rFonts w:hint="eastAsia"/>
      </w:rPr>
      <w:t>操作系统研讨课</w:t>
    </w:r>
    <w:r>
      <w:rPr>
        <w:rFonts w:hint="eastAsia"/>
      </w:rPr>
      <w:t xml:space="preserve"> </w:t>
    </w:r>
    <w:r>
      <w:rPr>
        <w:rFonts w:hint="eastAsia"/>
      </w:rPr>
      <w:t>秋季学期</w:t>
    </w:r>
    <w:r>
      <w:rPr>
        <w:rFonts w:hint="eastAsia"/>
      </w:rPr>
      <w:t xml:space="preserve"> 2016 - 2017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52AB1A" w14:textId="77777777" w:rsidR="009C03CE" w:rsidRDefault="000368FB">
    <w:pPr>
      <w:pStyle w:val="a8"/>
    </w:pPr>
    <w:r>
      <w:rPr>
        <w:rFonts w:hint="eastAsia"/>
      </w:rPr>
      <w:tab/>
    </w:r>
    <w:r>
      <w:fldChar w:fldCharType="begin"/>
    </w:r>
    <w:r>
      <w:instrText xml:space="preserve"> STYL</w:instrText>
    </w:r>
    <w:r>
      <w:instrText xml:space="preserve">EREF </w:instrText>
    </w:r>
    <w:r>
      <w:rPr>
        <w:rFonts w:hint="eastAsia"/>
      </w:rPr>
      <w:instrText>标题</w:instrText>
    </w:r>
    <w:r>
      <w:instrText xml:space="preserve"> \* MERGEFORMAT </w:instrText>
    </w:r>
    <w:r w:rsidR="00875B96">
      <w:fldChar w:fldCharType="separate"/>
    </w:r>
    <w:r w:rsidR="00906482">
      <w:rPr>
        <w:rFonts w:hint="eastAsia"/>
        <w:noProof/>
      </w:rPr>
      <w:t>Project 5 Virtual Memory</w:t>
    </w:r>
    <w:r w:rsidR="00906482">
      <w:rPr>
        <w:rFonts w:hint="eastAsia"/>
        <w:noProof/>
      </w:rPr>
      <w:t>设计文档</w:t>
    </w:r>
    <w: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8D22F9" w14:textId="77777777" w:rsidR="009C03CE" w:rsidRDefault="000368FB">
    <w:pPr>
      <w:pStyle w:val="a8"/>
      <w:jc w:val="center"/>
    </w:pPr>
    <w:r>
      <w:rPr>
        <w:rFonts w:hint="eastAsia"/>
      </w:rPr>
      <w:t>操作系统研讨课</w:t>
    </w:r>
    <w:r>
      <w:rPr>
        <w:rFonts w:hint="eastAsia"/>
      </w:rPr>
      <w:t xml:space="preserve"> </w:t>
    </w:r>
    <w:r>
      <w:rPr>
        <w:rFonts w:hint="eastAsia"/>
      </w:rPr>
      <w:t>秋季学期</w:t>
    </w:r>
    <w:r>
      <w:rPr>
        <w:rFonts w:hint="eastAsia"/>
      </w:rPr>
      <w:t xml:space="preserve"> 2016 - 2017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B61C7"/>
    <w:multiLevelType w:val="multilevel"/>
    <w:tmpl w:val="19BB61C7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415B0B"/>
    <w:multiLevelType w:val="hybridMultilevel"/>
    <w:tmpl w:val="3976DB2E"/>
    <w:lvl w:ilvl="0" w:tplc="A184CFC4">
      <w:start w:val="1"/>
      <w:numFmt w:val="decimalEnclosedCircle"/>
      <w:lvlText w:val="%1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36E113A5"/>
    <w:multiLevelType w:val="hybridMultilevel"/>
    <w:tmpl w:val="59D83B50"/>
    <w:lvl w:ilvl="0" w:tplc="BB6A7094">
      <w:start w:val="1"/>
      <w:numFmt w:val="decimalEnclosedCircle"/>
      <w:lvlText w:val="%1"/>
      <w:lvlJc w:val="left"/>
      <w:pPr>
        <w:ind w:left="8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lowerLetter"/>
      <w:lvlText w:val="%5)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lowerLetter"/>
      <w:lvlText w:val="%8)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3">
    <w:nsid w:val="58507AC4"/>
    <w:multiLevelType w:val="singleLevel"/>
    <w:tmpl w:val="58507AC4"/>
    <w:lvl w:ilvl="0">
      <w:start w:val="3"/>
      <w:numFmt w:val="decimal"/>
      <w:suff w:val="nothing"/>
      <w:lvlText w:val="（%1）"/>
      <w:lvlJc w:val="left"/>
    </w:lvl>
  </w:abstractNum>
  <w:abstractNum w:abstractNumId="4">
    <w:nsid w:val="70BC2C8D"/>
    <w:multiLevelType w:val="hybridMultilevel"/>
    <w:tmpl w:val="213ED26C"/>
    <w:lvl w:ilvl="0" w:tplc="13DE69FA">
      <w:start w:val="1"/>
      <w:numFmt w:val="decimalEnclosedCircle"/>
      <w:lvlText w:val="%1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74C45247"/>
    <w:multiLevelType w:val="multilevel"/>
    <w:tmpl w:val="74C45247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6">
    <w:nsid w:val="75604603"/>
    <w:multiLevelType w:val="hybridMultilevel"/>
    <w:tmpl w:val="3FDC3E4C"/>
    <w:lvl w:ilvl="0" w:tplc="BB6A7094">
      <w:start w:val="1"/>
      <w:numFmt w:val="decimalEnclosedCircle"/>
      <w:lvlText w:val="%1"/>
      <w:lvlJc w:val="left"/>
      <w:pPr>
        <w:ind w:left="8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attachedTemplate r:id="rId1"/>
  <w:defaultTabStop w:val="425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443"/>
    <w:rsid w:val="00004BCE"/>
    <w:rsid w:val="000368FB"/>
    <w:rsid w:val="00037AF7"/>
    <w:rsid w:val="0004069A"/>
    <w:rsid w:val="000632E0"/>
    <w:rsid w:val="00070BB8"/>
    <w:rsid w:val="000A7957"/>
    <w:rsid w:val="000B67F3"/>
    <w:rsid w:val="000B7443"/>
    <w:rsid w:val="000D0B0D"/>
    <w:rsid w:val="000D45AF"/>
    <w:rsid w:val="000D7EE1"/>
    <w:rsid w:val="00130896"/>
    <w:rsid w:val="0014561E"/>
    <w:rsid w:val="001621BF"/>
    <w:rsid w:val="00167387"/>
    <w:rsid w:val="00186757"/>
    <w:rsid w:val="0019158E"/>
    <w:rsid w:val="001957E1"/>
    <w:rsid w:val="001E36F0"/>
    <w:rsid w:val="0024200B"/>
    <w:rsid w:val="00282B26"/>
    <w:rsid w:val="002A0463"/>
    <w:rsid w:val="002C74DB"/>
    <w:rsid w:val="003028FA"/>
    <w:rsid w:val="00316002"/>
    <w:rsid w:val="00352F44"/>
    <w:rsid w:val="003654EC"/>
    <w:rsid w:val="00375F81"/>
    <w:rsid w:val="003800FD"/>
    <w:rsid w:val="003809FC"/>
    <w:rsid w:val="003B6B28"/>
    <w:rsid w:val="003D2A19"/>
    <w:rsid w:val="003D32CA"/>
    <w:rsid w:val="003E53C8"/>
    <w:rsid w:val="003F4C92"/>
    <w:rsid w:val="004061EE"/>
    <w:rsid w:val="004137DC"/>
    <w:rsid w:val="004C10F4"/>
    <w:rsid w:val="004D301E"/>
    <w:rsid w:val="004E4256"/>
    <w:rsid w:val="00505420"/>
    <w:rsid w:val="005303E5"/>
    <w:rsid w:val="00534B37"/>
    <w:rsid w:val="0054258E"/>
    <w:rsid w:val="00586257"/>
    <w:rsid w:val="00595D08"/>
    <w:rsid w:val="005F308D"/>
    <w:rsid w:val="005F4A6F"/>
    <w:rsid w:val="005F5AD5"/>
    <w:rsid w:val="0066068B"/>
    <w:rsid w:val="00665D90"/>
    <w:rsid w:val="00681716"/>
    <w:rsid w:val="00697128"/>
    <w:rsid w:val="006F0480"/>
    <w:rsid w:val="007168BB"/>
    <w:rsid w:val="0073654E"/>
    <w:rsid w:val="007478D2"/>
    <w:rsid w:val="0076114C"/>
    <w:rsid w:val="007848D0"/>
    <w:rsid w:val="007A2F63"/>
    <w:rsid w:val="007A7AF5"/>
    <w:rsid w:val="007D55F4"/>
    <w:rsid w:val="00816794"/>
    <w:rsid w:val="00837735"/>
    <w:rsid w:val="00875B96"/>
    <w:rsid w:val="00881411"/>
    <w:rsid w:val="00890ACE"/>
    <w:rsid w:val="008A0509"/>
    <w:rsid w:val="008D2DB9"/>
    <w:rsid w:val="009023FE"/>
    <w:rsid w:val="00904B55"/>
    <w:rsid w:val="00906482"/>
    <w:rsid w:val="00910D68"/>
    <w:rsid w:val="00947D87"/>
    <w:rsid w:val="00984521"/>
    <w:rsid w:val="00985104"/>
    <w:rsid w:val="009872C4"/>
    <w:rsid w:val="009C03CE"/>
    <w:rsid w:val="009C2D05"/>
    <w:rsid w:val="009F43B3"/>
    <w:rsid w:val="009F72C1"/>
    <w:rsid w:val="00A23B68"/>
    <w:rsid w:val="00A51CAE"/>
    <w:rsid w:val="00AA2D97"/>
    <w:rsid w:val="00AC6156"/>
    <w:rsid w:val="00AD6A8E"/>
    <w:rsid w:val="00AE137F"/>
    <w:rsid w:val="00AF232B"/>
    <w:rsid w:val="00AF6DB1"/>
    <w:rsid w:val="00B5334D"/>
    <w:rsid w:val="00B53CC9"/>
    <w:rsid w:val="00B6379A"/>
    <w:rsid w:val="00B831E1"/>
    <w:rsid w:val="00BD5696"/>
    <w:rsid w:val="00BF43ED"/>
    <w:rsid w:val="00BF47BB"/>
    <w:rsid w:val="00C3451F"/>
    <w:rsid w:val="00C4153F"/>
    <w:rsid w:val="00C73914"/>
    <w:rsid w:val="00C751B0"/>
    <w:rsid w:val="00C920BF"/>
    <w:rsid w:val="00CB1FF6"/>
    <w:rsid w:val="00CC6008"/>
    <w:rsid w:val="00CF4E98"/>
    <w:rsid w:val="00D117F2"/>
    <w:rsid w:val="00D6776F"/>
    <w:rsid w:val="00D7736C"/>
    <w:rsid w:val="00D957A8"/>
    <w:rsid w:val="00DC264C"/>
    <w:rsid w:val="00DE59C6"/>
    <w:rsid w:val="00E03020"/>
    <w:rsid w:val="00E114BF"/>
    <w:rsid w:val="00E27874"/>
    <w:rsid w:val="00E31D59"/>
    <w:rsid w:val="00E67AEC"/>
    <w:rsid w:val="00E75B4E"/>
    <w:rsid w:val="00EB5D7B"/>
    <w:rsid w:val="00ED3335"/>
    <w:rsid w:val="00EE0527"/>
    <w:rsid w:val="00EE47BD"/>
    <w:rsid w:val="00F26A13"/>
    <w:rsid w:val="00F70032"/>
    <w:rsid w:val="00FC7FA9"/>
    <w:rsid w:val="0C4E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93899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qFormat="1"/>
    <w:lsdException w:name="footnote text" w:semiHidden="1" w:unhideWhenUsed="1"/>
    <w:lsdException w:name="annotation text" w:semiHidden="1" w:unhideWhenUsed="1"/>
    <w:lsdException w:name="header" w:semiHidden="1" w:uiPriority="0" w:qFormat="1"/>
    <w:lsdException w:name="footer" w:semiHidden="1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="425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120" w:line="420" w:lineRule="auto"/>
      <w:outlineLvl w:val="0"/>
    </w:pPr>
    <w:rPr>
      <w:rFonts w:ascii="Arial" w:eastAsia="黑体" w:hAnsi="Arial"/>
      <w:kern w:val="44"/>
      <w:sz w:val="28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spacing w:before="120" w:line="420" w:lineRule="auto"/>
      <w:outlineLvl w:val="1"/>
    </w:pPr>
    <w:rPr>
      <w:rFonts w:ascii="Arial" w:eastAsia="黑体" w:hAnsi="Arial"/>
      <w:sz w:val="24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spacing w:before="120" w:line="415" w:lineRule="auto"/>
      <w:outlineLvl w:val="2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semiHidden/>
    <w:qFormat/>
    <w:pPr>
      <w:ind w:firstLine="420"/>
    </w:pPr>
  </w:style>
  <w:style w:type="paragraph" w:styleId="a4">
    <w:name w:val="caption"/>
    <w:basedOn w:val="a"/>
    <w:next w:val="a"/>
    <w:qFormat/>
    <w:pPr>
      <w:spacing w:before="152" w:after="160"/>
      <w:ind w:firstLine="0"/>
      <w:jc w:val="center"/>
    </w:pPr>
    <w:rPr>
      <w:rFonts w:ascii="Arial" w:eastAsia="黑体" w:hAnsi="Arial"/>
    </w:rPr>
  </w:style>
  <w:style w:type="paragraph" w:styleId="a5">
    <w:name w:val="Body Text"/>
    <w:basedOn w:val="a"/>
    <w:semiHidden/>
    <w:qFormat/>
    <w:pPr>
      <w:spacing w:after="120"/>
    </w:pPr>
  </w:style>
  <w:style w:type="paragraph" w:styleId="a6">
    <w:name w:val="Date"/>
    <w:basedOn w:val="a"/>
    <w:next w:val="a"/>
    <w:semiHidden/>
    <w:pPr>
      <w:ind w:firstLine="0"/>
      <w:jc w:val="center"/>
    </w:pPr>
    <w:rPr>
      <w:rFonts w:eastAsia="楷体_GB2312"/>
    </w:rPr>
  </w:style>
  <w:style w:type="paragraph" w:styleId="a7">
    <w:name w:val="footer"/>
    <w:basedOn w:val="a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header"/>
    <w:basedOn w:val="a"/>
    <w:semiHidden/>
    <w:qFormat/>
    <w:pPr>
      <w:pBdr>
        <w:bottom w:val="single" w:sz="6" w:space="1" w:color="auto"/>
      </w:pBdr>
      <w:tabs>
        <w:tab w:val="right" w:pos="8306"/>
      </w:tabs>
      <w:snapToGrid w:val="0"/>
      <w:ind w:firstLine="0"/>
    </w:pPr>
    <w:rPr>
      <w:sz w:val="18"/>
    </w:rPr>
  </w:style>
  <w:style w:type="paragraph" w:styleId="a9">
    <w:name w:val="Subtitle"/>
    <w:basedOn w:val="aa"/>
    <w:qFormat/>
    <w:pPr>
      <w:spacing w:before="0" w:after="0"/>
    </w:pPr>
    <w:rPr>
      <w:rFonts w:ascii="Times New Roman" w:eastAsia="楷体_GB2312" w:hAnsi="Times New Roman"/>
      <w:sz w:val="21"/>
    </w:rPr>
  </w:style>
  <w:style w:type="paragraph" w:styleId="aa">
    <w:name w:val="Title"/>
    <w:basedOn w:val="a"/>
    <w:qFormat/>
    <w:pPr>
      <w:spacing w:before="480" w:after="240"/>
      <w:ind w:firstLine="0"/>
      <w:jc w:val="center"/>
      <w:outlineLvl w:val="0"/>
    </w:pPr>
    <w:rPr>
      <w:rFonts w:ascii="Arial" w:eastAsia="黑体" w:hAnsi="Arial"/>
      <w:sz w:val="32"/>
    </w:rPr>
  </w:style>
  <w:style w:type="character" w:styleId="ab">
    <w:name w:val="page number"/>
    <w:basedOn w:val="a1"/>
    <w:semiHidden/>
  </w:style>
  <w:style w:type="paragraph" w:customStyle="1" w:styleId="ac">
    <w:name w:val="作者"/>
    <w:basedOn w:val="a9"/>
  </w:style>
  <w:style w:type="paragraph" w:customStyle="1" w:styleId="ad">
    <w:name w:val="摘要"/>
    <w:basedOn w:val="a"/>
    <w:qFormat/>
    <w:pPr>
      <w:spacing w:before="240" w:after="120"/>
      <w:ind w:firstLine="0"/>
      <w:jc w:val="center"/>
    </w:pPr>
    <w:rPr>
      <w:rFonts w:eastAsia="黑体"/>
    </w:rPr>
  </w:style>
  <w:style w:type="paragraph" w:customStyle="1" w:styleId="ae">
    <w:name w:val="摘要正文"/>
    <w:basedOn w:val="a"/>
    <w:qFormat/>
    <w:rPr>
      <w:rFonts w:eastAsia="楷体_GB2312"/>
    </w:rPr>
  </w:style>
  <w:style w:type="paragraph" w:customStyle="1" w:styleId="af">
    <w:name w:val="参考文献"/>
    <w:basedOn w:val="ad"/>
    <w:next w:val="a"/>
    <w:pPr>
      <w:jc w:val="both"/>
    </w:pPr>
  </w:style>
  <w:style w:type="paragraph" w:customStyle="1" w:styleId="af0">
    <w:name w:val="文献列表"/>
    <w:basedOn w:val="a"/>
    <w:qFormat/>
    <w:pPr>
      <w:tabs>
        <w:tab w:val="left" w:pos="420"/>
      </w:tabs>
      <w:ind w:left="420" w:hanging="420"/>
    </w:pPr>
  </w:style>
  <w:style w:type="paragraph" w:customStyle="1" w:styleId="af1">
    <w:name w:val="表内标题"/>
    <w:basedOn w:val="a"/>
    <w:qFormat/>
    <w:pPr>
      <w:ind w:firstLine="0"/>
      <w:jc w:val="center"/>
    </w:pPr>
    <w:rPr>
      <w:rFonts w:eastAsia="黑体"/>
    </w:rPr>
  </w:style>
  <w:style w:type="paragraph" w:customStyle="1" w:styleId="API">
    <w:name w:val="API"/>
    <w:basedOn w:val="a0"/>
    <w:qFormat/>
    <w:pPr>
      <w:ind w:left="630" w:hanging="630"/>
    </w:pPr>
    <w:rPr>
      <w:rFonts w:ascii="Courier New" w:eastAsia="楷体_GB2312" w:hAnsi="Courier New"/>
    </w:rPr>
  </w:style>
  <w:style w:type="paragraph" w:customStyle="1" w:styleId="af2">
    <w:name w:val="小标题"/>
    <w:basedOn w:val="a0"/>
    <w:qFormat/>
    <w:pPr>
      <w:spacing w:before="120" w:after="120"/>
      <w:ind w:firstLine="0"/>
    </w:pPr>
    <w:rPr>
      <w:rFonts w:ascii="Arial" w:eastAsia="黑体" w:hAnsi="Arial"/>
    </w:rPr>
  </w:style>
  <w:style w:type="paragraph" w:customStyle="1" w:styleId="af3">
    <w:name w:val="问题"/>
    <w:basedOn w:val="a"/>
    <w:next w:val="a"/>
    <w:qFormat/>
    <w:pPr>
      <w:spacing w:before="120" w:after="120"/>
      <w:ind w:firstLine="0"/>
    </w:pPr>
    <w:rPr>
      <w:rFonts w:eastAsia="黑体"/>
    </w:rPr>
  </w:style>
  <w:style w:type="paragraph" w:customStyle="1" w:styleId="af4">
    <w:name w:val="封面标题"/>
    <w:basedOn w:val="aa"/>
    <w:rPr>
      <w:sz w:val="48"/>
    </w:rPr>
  </w:style>
  <w:style w:type="paragraph" w:customStyle="1" w:styleId="af5">
    <w:name w:val="封面正文"/>
    <w:basedOn w:val="a"/>
    <w:pPr>
      <w:ind w:left="567" w:firstLine="0"/>
    </w:pPr>
    <w:rPr>
      <w:rFonts w:eastAsia="黑体"/>
      <w:sz w:val="28"/>
    </w:rPr>
  </w:style>
  <w:style w:type="paragraph" w:styleId="af6">
    <w:name w:val="List Paragraph"/>
    <w:basedOn w:val="a"/>
    <w:uiPriority w:val="99"/>
    <w:rsid w:val="00890A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-report\template\FS&#23567;&#32452;&#25253;&#21578;&#27169;&#26495;&#65288;201202&#29256;&#65289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D:\work-report\template\FS小组报告模板（201202版）.dotx</Template>
  <TotalTime>45</TotalTime>
  <Pages>3</Pages>
  <Words>476</Words>
  <Characters>2715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国家智能计算机研究开发中心</Company>
  <LinksUpToDate>false</LinksUpToDate>
  <CharactersWithSpaces>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蒋德钧</dc:creator>
  <cp:lastModifiedBy>Legend Z</cp:lastModifiedBy>
  <cp:revision>79</cp:revision>
  <cp:lastPrinted>2001-07-04T02:49:00Z</cp:lastPrinted>
  <dcterms:created xsi:type="dcterms:W3CDTF">2016-12-12T02:33:00Z</dcterms:created>
  <dcterms:modified xsi:type="dcterms:W3CDTF">2016-12-14T03:46:00Z</dcterms:modified>
  <cp:category>技术报告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
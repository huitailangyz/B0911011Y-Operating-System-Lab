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B37" w:rsidRPr="002C5118" w:rsidRDefault="000B7443">
      <w:pPr>
        <w:pStyle w:val="a4"/>
        <w:rPr>
          <w:color w:val="000000" w:themeColor="text1"/>
        </w:rPr>
      </w:pPr>
      <w:bookmarkStart w:id="0" w:name="_GoBack"/>
      <w:bookmarkEnd w:id="0"/>
      <w:r w:rsidRPr="002C5118">
        <w:rPr>
          <w:rFonts w:hint="eastAsia"/>
          <w:color w:val="000000" w:themeColor="text1"/>
        </w:rPr>
        <w:t>Projec</w:t>
      </w:r>
      <w:r w:rsidR="003D2A19" w:rsidRPr="002C5118">
        <w:rPr>
          <w:rFonts w:hint="eastAsia"/>
          <w:color w:val="000000" w:themeColor="text1"/>
        </w:rPr>
        <w:t>t</w:t>
      </w:r>
      <w:r w:rsidR="00EB5D7B" w:rsidRPr="002C5118">
        <w:rPr>
          <w:rFonts w:hint="eastAsia"/>
          <w:color w:val="000000" w:themeColor="text1"/>
        </w:rPr>
        <w:t>3</w:t>
      </w:r>
      <w:r w:rsidRPr="002C5118">
        <w:rPr>
          <w:rFonts w:hint="eastAsia"/>
          <w:color w:val="000000" w:themeColor="text1"/>
        </w:rPr>
        <w:t xml:space="preserve"> </w:t>
      </w:r>
      <w:r w:rsidR="007848D0" w:rsidRPr="002C5118">
        <w:rPr>
          <w:rFonts w:hint="eastAsia"/>
          <w:color w:val="000000" w:themeColor="text1"/>
        </w:rPr>
        <w:t xml:space="preserve">Preemptive </w:t>
      </w:r>
      <w:r w:rsidR="00CA20E5" w:rsidRPr="002C5118">
        <w:rPr>
          <w:rFonts w:hint="eastAsia"/>
          <w:color w:val="000000" w:themeColor="text1"/>
        </w:rPr>
        <w:t>Kernel</w:t>
      </w:r>
      <w:r w:rsidRPr="002C5118">
        <w:rPr>
          <w:rFonts w:hint="eastAsia"/>
          <w:color w:val="000000" w:themeColor="text1"/>
        </w:rPr>
        <w:t>设计文档</w:t>
      </w:r>
    </w:p>
    <w:p w:rsidR="00534B37" w:rsidRPr="002C5118" w:rsidRDefault="006F0480">
      <w:pPr>
        <w:pStyle w:val="aa"/>
        <w:rPr>
          <w:color w:val="000000" w:themeColor="text1"/>
        </w:rPr>
      </w:pPr>
      <w:r w:rsidRPr="002C5118">
        <w:rPr>
          <w:rFonts w:hint="eastAsia"/>
          <w:color w:val="000000" w:themeColor="text1"/>
        </w:rPr>
        <w:t>中国科学院</w:t>
      </w:r>
      <w:r w:rsidR="000B7443" w:rsidRPr="002C5118">
        <w:rPr>
          <w:rFonts w:hint="eastAsia"/>
          <w:color w:val="000000" w:themeColor="text1"/>
        </w:rPr>
        <w:t>大学</w:t>
      </w:r>
    </w:p>
    <w:p w:rsidR="00534B37" w:rsidRPr="002C5118" w:rsidRDefault="00910D68">
      <w:pPr>
        <w:pStyle w:val="aa"/>
        <w:rPr>
          <w:color w:val="000000" w:themeColor="text1"/>
        </w:rPr>
      </w:pPr>
      <w:r w:rsidRPr="002C5118">
        <w:rPr>
          <w:color w:val="000000" w:themeColor="text1"/>
        </w:rPr>
        <w:fldChar w:fldCharType="begin"/>
      </w:r>
      <w:r w:rsidR="006F0480" w:rsidRPr="002C5118">
        <w:rPr>
          <w:color w:val="000000" w:themeColor="text1"/>
        </w:rPr>
        <w:instrText xml:space="preserve"> </w:instrText>
      </w:r>
      <w:r w:rsidR="006F0480" w:rsidRPr="002C5118">
        <w:rPr>
          <w:rFonts w:hint="eastAsia"/>
          <w:color w:val="000000" w:themeColor="text1"/>
        </w:rPr>
        <w:instrText>MACROBUTTON  AcceptAllChangesInDoc [</w:instrText>
      </w:r>
      <w:r w:rsidR="006F0480" w:rsidRPr="002C5118">
        <w:rPr>
          <w:rFonts w:hint="eastAsia"/>
          <w:color w:val="000000" w:themeColor="text1"/>
        </w:rPr>
        <w:instrText>姓名</w:instrText>
      </w:r>
      <w:r w:rsidR="006F0480" w:rsidRPr="002C5118">
        <w:rPr>
          <w:rFonts w:hint="eastAsia"/>
          <w:color w:val="000000" w:themeColor="text1"/>
        </w:rPr>
        <w:instrText>]</w:instrText>
      </w:r>
      <w:r w:rsidR="006F0480" w:rsidRPr="002C5118">
        <w:rPr>
          <w:color w:val="000000" w:themeColor="text1"/>
        </w:rPr>
        <w:instrText xml:space="preserve"> </w:instrText>
      </w:r>
      <w:r w:rsidRPr="002C5118">
        <w:rPr>
          <w:color w:val="000000" w:themeColor="text1"/>
        </w:rPr>
        <w:fldChar w:fldCharType="end"/>
      </w:r>
      <w:r w:rsidR="00B617D2" w:rsidRPr="002C5118">
        <w:rPr>
          <w:rFonts w:hint="eastAsia"/>
          <w:color w:val="000000" w:themeColor="text1"/>
        </w:rPr>
        <w:t>袁峥</w:t>
      </w:r>
    </w:p>
    <w:p w:rsidR="00534B37" w:rsidRPr="002C5118" w:rsidRDefault="00910D68">
      <w:pPr>
        <w:pStyle w:val="a6"/>
        <w:rPr>
          <w:color w:val="000000" w:themeColor="text1"/>
        </w:rPr>
      </w:pPr>
      <w:r w:rsidRPr="002C5118">
        <w:rPr>
          <w:color w:val="000000" w:themeColor="text1"/>
        </w:rPr>
        <w:fldChar w:fldCharType="begin"/>
      </w:r>
      <w:r w:rsidR="006F0480" w:rsidRPr="002C5118">
        <w:rPr>
          <w:color w:val="000000" w:themeColor="text1"/>
        </w:rPr>
        <w:instrText xml:space="preserve"> </w:instrText>
      </w:r>
      <w:r w:rsidR="006F0480" w:rsidRPr="002C5118">
        <w:rPr>
          <w:rFonts w:hint="eastAsia"/>
          <w:color w:val="000000" w:themeColor="text1"/>
        </w:rPr>
        <w:instrText>MACROBUTTON  AcceptAllChangesInDoc [</w:instrText>
      </w:r>
      <w:r w:rsidR="006F0480" w:rsidRPr="002C5118">
        <w:rPr>
          <w:rFonts w:hint="eastAsia"/>
          <w:color w:val="000000" w:themeColor="text1"/>
        </w:rPr>
        <w:instrText>日期</w:instrText>
      </w:r>
      <w:r w:rsidR="006F0480" w:rsidRPr="002C5118">
        <w:rPr>
          <w:rFonts w:hint="eastAsia"/>
          <w:color w:val="000000" w:themeColor="text1"/>
        </w:rPr>
        <w:instrText>]</w:instrText>
      </w:r>
      <w:r w:rsidR="006F0480" w:rsidRPr="002C5118">
        <w:rPr>
          <w:color w:val="000000" w:themeColor="text1"/>
        </w:rPr>
        <w:instrText xml:space="preserve"> </w:instrText>
      </w:r>
      <w:r w:rsidRPr="002C5118">
        <w:rPr>
          <w:color w:val="000000" w:themeColor="text1"/>
        </w:rPr>
        <w:fldChar w:fldCharType="end"/>
      </w:r>
      <w:r w:rsidR="00B617D2" w:rsidRPr="002C5118">
        <w:rPr>
          <w:color w:val="000000" w:themeColor="text1"/>
        </w:rPr>
        <w:t>2017</w:t>
      </w:r>
      <w:r w:rsidR="00B617D2" w:rsidRPr="002C5118">
        <w:rPr>
          <w:rFonts w:hint="eastAsia"/>
          <w:color w:val="000000" w:themeColor="text1"/>
        </w:rPr>
        <w:t>.</w:t>
      </w:r>
      <w:r w:rsidR="00B617D2" w:rsidRPr="002C5118">
        <w:rPr>
          <w:color w:val="000000" w:themeColor="text1"/>
        </w:rPr>
        <w:t>11</w:t>
      </w:r>
      <w:r w:rsidR="00B617D2" w:rsidRPr="002C5118">
        <w:rPr>
          <w:rFonts w:hint="eastAsia"/>
          <w:color w:val="000000" w:themeColor="text1"/>
        </w:rPr>
        <w:t>.</w:t>
      </w:r>
      <w:r w:rsidR="00B81968">
        <w:rPr>
          <w:color w:val="000000" w:themeColor="text1"/>
        </w:rPr>
        <w:t>14</w:t>
      </w:r>
    </w:p>
    <w:p w:rsidR="00534B37" w:rsidRPr="002C5118" w:rsidRDefault="00CA20E5">
      <w:pPr>
        <w:pStyle w:val="1"/>
        <w:rPr>
          <w:color w:val="000000" w:themeColor="text1"/>
        </w:rPr>
      </w:pPr>
      <w:r w:rsidRPr="002C5118">
        <w:rPr>
          <w:rFonts w:hint="eastAsia"/>
          <w:color w:val="000000" w:themeColor="text1"/>
        </w:rPr>
        <w:t>时钟中断与</w:t>
      </w:r>
      <w:r w:rsidRPr="002C5118">
        <w:rPr>
          <w:rFonts w:hint="eastAsia"/>
          <w:color w:val="000000" w:themeColor="text1"/>
        </w:rPr>
        <w:t>blocking sleep</w:t>
      </w:r>
      <w:r w:rsidRPr="002C5118">
        <w:rPr>
          <w:rFonts w:hint="eastAsia"/>
          <w:color w:val="000000" w:themeColor="text1"/>
        </w:rPr>
        <w:t>设计流程</w:t>
      </w:r>
    </w:p>
    <w:p w:rsidR="00EB5D7B" w:rsidRPr="002C5118" w:rsidRDefault="007848D0" w:rsidP="002C5118">
      <w:pPr>
        <w:ind w:firstLine="0"/>
        <w:rPr>
          <w:color w:val="000000" w:themeColor="text1"/>
        </w:rPr>
      </w:pPr>
      <w:r w:rsidRPr="002C5118">
        <w:rPr>
          <w:rFonts w:hint="eastAsia"/>
          <w:color w:val="000000" w:themeColor="text1"/>
        </w:rPr>
        <w:t>（</w:t>
      </w:r>
      <w:r w:rsidRPr="002C5118">
        <w:rPr>
          <w:rFonts w:hint="eastAsia"/>
          <w:color w:val="000000" w:themeColor="text1"/>
        </w:rPr>
        <w:t>1</w:t>
      </w:r>
      <w:r w:rsidRPr="002C5118">
        <w:rPr>
          <w:rFonts w:hint="eastAsia"/>
          <w:color w:val="000000" w:themeColor="text1"/>
        </w:rPr>
        <w:t>）</w:t>
      </w:r>
      <w:r w:rsidR="00CA20E5" w:rsidRPr="002C5118">
        <w:rPr>
          <w:rFonts w:hint="eastAsia"/>
          <w:color w:val="000000" w:themeColor="text1"/>
        </w:rPr>
        <w:t>中断处理的一般流程</w:t>
      </w:r>
    </w:p>
    <w:p w:rsidR="002C5118" w:rsidRDefault="002C5118" w:rsidP="000B7443">
      <w:pPr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、首先通过异常处理入口关闭中断，然后通过</w:t>
      </w:r>
      <w:r>
        <w:rPr>
          <w:rFonts w:hint="eastAsia"/>
          <w:color w:val="000000" w:themeColor="text1"/>
        </w:rPr>
        <w:t>exc_code</w:t>
      </w:r>
      <w:r>
        <w:rPr>
          <w:rFonts w:hint="eastAsia"/>
          <w:color w:val="000000" w:themeColor="text1"/>
        </w:rPr>
        <w:t>位判断出是</w:t>
      </w:r>
      <w:r w:rsidR="00081F41">
        <w:rPr>
          <w:rFonts w:hint="eastAsia"/>
          <w:color w:val="000000" w:themeColor="text1"/>
        </w:rPr>
        <w:t>中断</w:t>
      </w:r>
      <w:r>
        <w:rPr>
          <w:rFonts w:hint="eastAsia"/>
          <w:color w:val="000000" w:themeColor="text1"/>
        </w:rPr>
        <w:t>，进入中断处理</w:t>
      </w:r>
      <w:r w:rsidR="00081F41">
        <w:rPr>
          <w:rFonts w:hint="eastAsia"/>
          <w:color w:val="000000" w:themeColor="text1"/>
        </w:rPr>
        <w:t>程序</w:t>
      </w:r>
    </w:p>
    <w:p w:rsidR="002C5118" w:rsidRDefault="002C5118" w:rsidP="000B7443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081F41">
        <w:rPr>
          <w:rFonts w:hint="eastAsia"/>
          <w:color w:val="000000" w:themeColor="text1"/>
        </w:rPr>
        <w:t>保存用户态寄存器</w:t>
      </w:r>
    </w:p>
    <w:p w:rsidR="00081F41" w:rsidRDefault="00081F41" w:rsidP="000B7443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、判断中断类型，进入相应的中断处理程序</w:t>
      </w:r>
    </w:p>
    <w:p w:rsidR="002C5118" w:rsidRDefault="005146FD" w:rsidP="000B7443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、恢复用户态寄存器</w:t>
      </w:r>
    </w:p>
    <w:p w:rsidR="005146FD" w:rsidRDefault="005146FD" w:rsidP="000B7443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、开中断，中断返回</w:t>
      </w:r>
    </w:p>
    <w:p w:rsidR="005146FD" w:rsidRDefault="005146FD" w:rsidP="000B7443">
      <w:pPr>
        <w:rPr>
          <w:color w:val="000000" w:themeColor="text1"/>
        </w:rPr>
      </w:pPr>
    </w:p>
    <w:p w:rsidR="007848D0" w:rsidRPr="002C5118" w:rsidRDefault="007848D0" w:rsidP="002C5118">
      <w:pPr>
        <w:ind w:firstLine="0"/>
        <w:rPr>
          <w:color w:val="000000" w:themeColor="text1"/>
        </w:rPr>
      </w:pPr>
      <w:r w:rsidRPr="002C5118">
        <w:rPr>
          <w:rFonts w:hint="eastAsia"/>
          <w:color w:val="000000" w:themeColor="text1"/>
        </w:rPr>
        <w:t>（</w:t>
      </w:r>
      <w:r w:rsidR="00CA20E5" w:rsidRPr="002C5118">
        <w:rPr>
          <w:rFonts w:hint="eastAsia"/>
          <w:color w:val="000000" w:themeColor="text1"/>
        </w:rPr>
        <w:t>2</w:t>
      </w:r>
      <w:r w:rsidRPr="002C5118">
        <w:rPr>
          <w:rFonts w:hint="eastAsia"/>
          <w:color w:val="000000" w:themeColor="text1"/>
        </w:rPr>
        <w:t>）</w:t>
      </w:r>
      <w:r w:rsidR="00BF43ED" w:rsidRPr="002C5118">
        <w:rPr>
          <w:rFonts w:hint="eastAsia"/>
          <w:color w:val="000000" w:themeColor="text1"/>
        </w:rPr>
        <w:t>你</w:t>
      </w:r>
      <w:r w:rsidR="00EB5D7B" w:rsidRPr="002C5118">
        <w:rPr>
          <w:rFonts w:hint="eastAsia"/>
          <w:color w:val="000000" w:themeColor="text1"/>
        </w:rPr>
        <w:t>所实现的</w:t>
      </w:r>
      <w:r w:rsidR="00CA20E5" w:rsidRPr="002C5118">
        <w:rPr>
          <w:rFonts w:hint="eastAsia"/>
          <w:color w:val="000000" w:themeColor="text1"/>
        </w:rPr>
        <w:t>时钟</w:t>
      </w:r>
      <w:r w:rsidR="00EB5D7B" w:rsidRPr="002C5118">
        <w:rPr>
          <w:rFonts w:hint="eastAsia"/>
          <w:color w:val="000000" w:themeColor="text1"/>
        </w:rPr>
        <w:t>中断的处理流程，</w:t>
      </w:r>
      <w:r w:rsidR="009872C4" w:rsidRPr="002C5118">
        <w:rPr>
          <w:rFonts w:hint="eastAsia"/>
          <w:color w:val="000000" w:themeColor="text1"/>
        </w:rPr>
        <w:t>如何处理</w:t>
      </w:r>
      <w:r w:rsidR="009872C4" w:rsidRPr="002C5118">
        <w:rPr>
          <w:rFonts w:hint="eastAsia"/>
          <w:color w:val="000000" w:themeColor="text1"/>
        </w:rPr>
        <w:t>blocking sleep</w:t>
      </w:r>
      <w:r w:rsidR="009872C4" w:rsidRPr="002C5118">
        <w:rPr>
          <w:rFonts w:hint="eastAsia"/>
          <w:color w:val="000000" w:themeColor="text1"/>
        </w:rPr>
        <w:t>的</w:t>
      </w:r>
      <w:r w:rsidR="009872C4" w:rsidRPr="002C5118">
        <w:rPr>
          <w:rFonts w:hint="eastAsia"/>
          <w:color w:val="000000" w:themeColor="text1"/>
        </w:rPr>
        <w:t>tasks</w:t>
      </w:r>
      <w:r w:rsidR="009872C4" w:rsidRPr="002C5118">
        <w:rPr>
          <w:rFonts w:hint="eastAsia"/>
          <w:color w:val="000000" w:themeColor="text1"/>
        </w:rPr>
        <w:t>；如何处理用户态</w:t>
      </w:r>
      <w:r w:rsidR="009872C4" w:rsidRPr="002C5118">
        <w:rPr>
          <w:rFonts w:hint="eastAsia"/>
          <w:color w:val="000000" w:themeColor="text1"/>
        </w:rPr>
        <w:t>task</w:t>
      </w:r>
      <w:r w:rsidR="009872C4" w:rsidRPr="002C5118">
        <w:rPr>
          <w:rFonts w:hint="eastAsia"/>
          <w:color w:val="000000" w:themeColor="text1"/>
        </w:rPr>
        <w:t>和内核态</w:t>
      </w:r>
      <w:r w:rsidR="009872C4" w:rsidRPr="002C5118">
        <w:rPr>
          <w:rFonts w:hint="eastAsia"/>
          <w:color w:val="000000" w:themeColor="text1"/>
        </w:rPr>
        <w:t>task</w:t>
      </w:r>
    </w:p>
    <w:p w:rsidR="002C5118" w:rsidRDefault="005146FD" w:rsidP="002C5118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时钟中断处理流程：</w:t>
      </w:r>
    </w:p>
    <w:p w:rsidR="005146FD" w:rsidRDefault="005146FD" w:rsidP="002C511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</w:t>
      </w:r>
      <w:r w:rsidR="007450A2">
        <w:rPr>
          <w:rFonts w:hint="eastAsia"/>
          <w:color w:val="000000" w:themeColor="text1"/>
        </w:rPr>
        <w:t>清时钟中断</w:t>
      </w:r>
    </w:p>
    <w:p w:rsidR="005146FD" w:rsidRDefault="005146FD" w:rsidP="002C5118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</w:t>
      </w:r>
      <w:r w:rsidR="007450A2">
        <w:rPr>
          <w:rFonts w:hint="eastAsia"/>
          <w:color w:val="000000" w:themeColor="text1"/>
        </w:rPr>
        <w:t>time_elapsed</w:t>
      </w:r>
      <w:r w:rsidR="007450A2">
        <w:rPr>
          <w:rFonts w:hint="eastAsia"/>
          <w:color w:val="000000" w:themeColor="text1"/>
        </w:rPr>
        <w:t>加一</w:t>
      </w:r>
    </w:p>
    <w:p w:rsidR="005146FD" w:rsidRDefault="005146FD" w:rsidP="002C511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、</w:t>
      </w:r>
      <w:r w:rsidR="007450A2">
        <w:rPr>
          <w:rFonts w:hint="eastAsia"/>
          <w:color w:val="000000" w:themeColor="text1"/>
        </w:rPr>
        <w:t>判断是在用户态还是内核态，若在内核态直接</w:t>
      </w:r>
      <w:r w:rsidR="00B60CE6">
        <w:rPr>
          <w:rFonts w:hint="eastAsia"/>
          <w:color w:val="000000" w:themeColor="text1"/>
        </w:rPr>
        <w:t>返回</w:t>
      </w:r>
    </w:p>
    <w:p w:rsidR="005146FD" w:rsidRDefault="005146FD" w:rsidP="002C5118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4</w:t>
      </w:r>
      <w:r w:rsidR="007450A2">
        <w:rPr>
          <w:rFonts w:hint="eastAsia"/>
          <w:color w:val="000000" w:themeColor="text1"/>
        </w:rPr>
        <w:t>、</w:t>
      </w:r>
      <w:r w:rsidR="00B60CE6">
        <w:rPr>
          <w:rFonts w:hint="eastAsia"/>
          <w:color w:val="000000" w:themeColor="text1"/>
        </w:rPr>
        <w:t>关闭中断</w:t>
      </w:r>
    </w:p>
    <w:p w:rsidR="005146FD" w:rsidRDefault="005146FD" w:rsidP="002C511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5</w:t>
      </w:r>
      <w:r>
        <w:rPr>
          <w:rFonts w:hint="eastAsia"/>
          <w:color w:val="000000" w:themeColor="text1"/>
        </w:rPr>
        <w:t>、</w:t>
      </w:r>
      <w:r w:rsidR="00B60CE6">
        <w:rPr>
          <w:rFonts w:hint="eastAsia"/>
          <w:color w:val="000000" w:themeColor="text1"/>
        </w:rPr>
        <w:t>进入内核态</w:t>
      </w:r>
    </w:p>
    <w:p w:rsidR="005146FD" w:rsidRDefault="005146FD" w:rsidP="002C511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6</w:t>
      </w:r>
      <w:r>
        <w:rPr>
          <w:rFonts w:hint="eastAsia"/>
          <w:color w:val="000000" w:themeColor="text1"/>
        </w:rPr>
        <w:t>、</w:t>
      </w:r>
      <w:r w:rsidR="00B60CE6">
        <w:rPr>
          <w:rFonts w:hint="eastAsia"/>
          <w:color w:val="000000" w:themeColor="text1"/>
        </w:rPr>
        <w:t>将当前任务放入</w:t>
      </w:r>
      <w:r w:rsidR="00B60CE6">
        <w:rPr>
          <w:rFonts w:hint="eastAsia"/>
          <w:color w:val="000000" w:themeColor="text1"/>
        </w:rPr>
        <w:t>ready_queue</w:t>
      </w:r>
      <w:r w:rsidR="00B60CE6">
        <w:rPr>
          <w:rFonts w:hint="eastAsia"/>
          <w:color w:val="000000" w:themeColor="text1"/>
        </w:rPr>
        <w:t>，并调用</w:t>
      </w:r>
      <w:r w:rsidR="00B60CE6">
        <w:rPr>
          <w:rFonts w:hint="eastAsia"/>
          <w:color w:val="000000" w:themeColor="text1"/>
        </w:rPr>
        <w:t>scheduler_entry</w:t>
      </w:r>
      <w:r w:rsidR="00B60CE6">
        <w:rPr>
          <w:rFonts w:hint="eastAsia"/>
          <w:color w:val="000000" w:themeColor="text1"/>
        </w:rPr>
        <w:t>进行任务切换</w:t>
      </w:r>
    </w:p>
    <w:p w:rsidR="00B60CE6" w:rsidRDefault="00B60CE6" w:rsidP="002C5118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7</w:t>
      </w:r>
      <w:r>
        <w:rPr>
          <w:rFonts w:hint="eastAsia"/>
          <w:color w:val="000000" w:themeColor="text1"/>
        </w:rPr>
        <w:t>、返回用户态</w:t>
      </w:r>
    </w:p>
    <w:p w:rsidR="00B60CE6" w:rsidRDefault="00B60CE6" w:rsidP="002C5118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8</w:t>
      </w:r>
      <w:r>
        <w:rPr>
          <w:rFonts w:hint="eastAsia"/>
          <w:color w:val="000000" w:themeColor="text1"/>
        </w:rPr>
        <w:t>、开中断并返回</w:t>
      </w:r>
    </w:p>
    <w:p w:rsidR="00B60CE6" w:rsidRDefault="00B60CE6" w:rsidP="002C5118">
      <w:pPr>
        <w:ind w:firstLine="0"/>
        <w:rPr>
          <w:color w:val="000000" w:themeColor="text1"/>
        </w:rPr>
      </w:pPr>
    </w:p>
    <w:p w:rsidR="00B60CE6" w:rsidRDefault="00B60CE6" w:rsidP="002C5118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如何处理</w:t>
      </w:r>
      <w:r>
        <w:rPr>
          <w:rFonts w:hint="eastAsia"/>
          <w:color w:val="000000" w:themeColor="text1"/>
        </w:rPr>
        <w:t>blocking sleep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tasks</w:t>
      </w:r>
    </w:p>
    <w:p w:rsidR="00B60CE6" w:rsidRDefault="00B60CE6" w:rsidP="002C511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="00CD62D6">
        <w:rPr>
          <w:rFonts w:hint="eastAsia"/>
          <w:color w:val="000000" w:themeColor="text1"/>
        </w:rPr>
        <w:t>对于调用</w:t>
      </w:r>
      <w:r w:rsidR="00CD62D6">
        <w:rPr>
          <w:rFonts w:hint="eastAsia"/>
          <w:color w:val="000000" w:themeColor="text1"/>
        </w:rPr>
        <w:t>sleep</w:t>
      </w:r>
      <w:r w:rsidR="00CD62D6">
        <w:rPr>
          <w:rFonts w:hint="eastAsia"/>
          <w:color w:val="000000" w:themeColor="text1"/>
        </w:rPr>
        <w:t>的</w:t>
      </w:r>
      <w:r w:rsidR="00CD62D6">
        <w:rPr>
          <w:rFonts w:hint="eastAsia"/>
          <w:color w:val="000000" w:themeColor="text1"/>
        </w:rPr>
        <w:t>task</w:t>
      </w:r>
      <w:r w:rsidR="00CD62D6">
        <w:rPr>
          <w:rFonts w:hint="eastAsia"/>
          <w:color w:val="000000" w:themeColor="text1"/>
        </w:rPr>
        <w:t>，在处理时先设置一个</w:t>
      </w:r>
      <w:r w:rsidR="00CD62D6">
        <w:rPr>
          <w:rFonts w:hint="eastAsia"/>
          <w:color w:val="000000" w:themeColor="text1"/>
        </w:rPr>
        <w:t>deadline</w:t>
      </w:r>
      <w:r w:rsidR="00CD62D6">
        <w:rPr>
          <w:rFonts w:hint="eastAsia"/>
          <w:color w:val="000000" w:themeColor="text1"/>
        </w:rPr>
        <w:t>（即唤醒时间），然后进入休眠队列，等待到达唤醒时间后被唤醒。具体唤醒的任务是由</w:t>
      </w:r>
      <w:r w:rsidR="00CD62D6" w:rsidRPr="00CD62D6">
        <w:rPr>
          <w:color w:val="000000" w:themeColor="text1"/>
        </w:rPr>
        <w:t>scheduler</w:t>
      </w:r>
      <w:r w:rsidR="00CD62D6">
        <w:rPr>
          <w:rFonts w:hint="eastAsia"/>
          <w:color w:val="000000" w:themeColor="text1"/>
        </w:rPr>
        <w:t>函数完成，每次进入</w:t>
      </w:r>
      <w:r w:rsidR="00CD62D6">
        <w:rPr>
          <w:rFonts w:hint="eastAsia"/>
          <w:color w:val="000000" w:themeColor="text1"/>
        </w:rPr>
        <w:t>scheduler</w:t>
      </w:r>
      <w:r w:rsidR="00CD62D6">
        <w:rPr>
          <w:rFonts w:hint="eastAsia"/>
          <w:color w:val="000000" w:themeColor="text1"/>
        </w:rPr>
        <w:t>会进行检查是否有休眠任务到达唤醒时间，如果到达那么从休眠队列中取出放入就绪队列。</w:t>
      </w:r>
    </w:p>
    <w:p w:rsidR="0016715D" w:rsidRDefault="0016715D" w:rsidP="002C5118">
      <w:pPr>
        <w:ind w:firstLine="0"/>
        <w:rPr>
          <w:color w:val="000000" w:themeColor="text1"/>
        </w:rPr>
      </w:pPr>
    </w:p>
    <w:p w:rsidR="0016715D" w:rsidRDefault="0016715D" w:rsidP="002C5118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如何处理用户态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和内核态</w:t>
      </w:r>
      <w:r>
        <w:rPr>
          <w:rFonts w:hint="eastAsia"/>
          <w:color w:val="000000" w:themeColor="text1"/>
        </w:rPr>
        <w:t>task</w:t>
      </w:r>
    </w:p>
    <w:p w:rsidR="0016715D" w:rsidRDefault="0016715D" w:rsidP="002C511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对于用户态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和内核态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，其时钟中断使能信号都打开，即</w:t>
      </w:r>
      <w:r w:rsidR="00BD6269">
        <w:rPr>
          <w:rFonts w:hint="eastAsia"/>
          <w:color w:val="000000" w:themeColor="text1"/>
        </w:rPr>
        <w:t>如果发生时钟中断都会进入时钟中断处理程序。</w:t>
      </w:r>
    </w:p>
    <w:p w:rsidR="00BD6269" w:rsidRDefault="00BD6269" w:rsidP="002C511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进入处理程序后，首先</w:t>
      </w:r>
      <w:r w:rsidR="00C0089A">
        <w:rPr>
          <w:rFonts w:hint="eastAsia"/>
          <w:color w:val="000000" w:themeColor="text1"/>
        </w:rPr>
        <w:t>保存用户态上下文，并</w:t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time_elapsed</w:t>
      </w:r>
      <w:r>
        <w:rPr>
          <w:rFonts w:hint="eastAsia"/>
          <w:color w:val="000000" w:themeColor="text1"/>
        </w:rPr>
        <w:t>加一，然后判断是否处于内核态，如果是则直接结束时钟中断处理</w:t>
      </w:r>
      <w:r w:rsidR="00C0089A">
        <w:rPr>
          <w:rFonts w:hint="eastAsia"/>
          <w:color w:val="000000" w:themeColor="text1"/>
        </w:rPr>
        <w:t>，恢复上下文</w:t>
      </w:r>
      <w:r>
        <w:rPr>
          <w:rFonts w:hint="eastAsia"/>
          <w:color w:val="000000" w:themeColor="text1"/>
        </w:rPr>
        <w:t>并返回。如果当前处于用户态，则进入内核态然后</w:t>
      </w:r>
      <w:r w:rsidR="00C0089A">
        <w:rPr>
          <w:rFonts w:hint="eastAsia"/>
          <w:color w:val="000000" w:themeColor="text1"/>
        </w:rPr>
        <w:t>将任务放入</w:t>
      </w:r>
      <w:r w:rsidR="00C0089A">
        <w:rPr>
          <w:rFonts w:hint="eastAsia"/>
          <w:color w:val="000000" w:themeColor="text1"/>
        </w:rPr>
        <w:t>ready_queue</w:t>
      </w:r>
      <w:r w:rsidR="00C0089A">
        <w:rPr>
          <w:rFonts w:hint="eastAsia"/>
          <w:color w:val="000000" w:themeColor="text1"/>
        </w:rPr>
        <w:t>，并调用</w:t>
      </w:r>
      <w:r w:rsidR="00C0089A">
        <w:rPr>
          <w:rFonts w:hint="eastAsia"/>
          <w:color w:val="000000" w:themeColor="text1"/>
        </w:rPr>
        <w:t>scheduler_entry</w:t>
      </w:r>
      <w:r w:rsidR="00C0089A">
        <w:rPr>
          <w:rFonts w:hint="eastAsia"/>
          <w:color w:val="000000" w:themeColor="text1"/>
        </w:rPr>
        <w:t>切换至新任务，等下次回到该任务时，返回用户态并恢复上下文，结束时钟中断处理。</w:t>
      </w:r>
    </w:p>
    <w:p w:rsidR="002C5118" w:rsidRDefault="002C5118" w:rsidP="002C5118">
      <w:pPr>
        <w:ind w:firstLine="0"/>
        <w:rPr>
          <w:color w:val="000000" w:themeColor="text1"/>
        </w:rPr>
      </w:pPr>
    </w:p>
    <w:p w:rsidR="00CA20E5" w:rsidRPr="002C5118" w:rsidRDefault="00CA20E5" w:rsidP="002C5118">
      <w:pPr>
        <w:ind w:firstLine="0"/>
        <w:rPr>
          <w:color w:val="000000" w:themeColor="text1"/>
        </w:rPr>
      </w:pPr>
      <w:r w:rsidRPr="002C5118">
        <w:rPr>
          <w:rFonts w:hint="eastAsia"/>
          <w:color w:val="000000" w:themeColor="text1"/>
        </w:rPr>
        <w:t>（</w:t>
      </w:r>
      <w:r w:rsidRPr="002C5118">
        <w:rPr>
          <w:rFonts w:hint="eastAsia"/>
          <w:color w:val="000000" w:themeColor="text1"/>
        </w:rPr>
        <w:t>3</w:t>
      </w:r>
      <w:r w:rsidRPr="002C5118">
        <w:rPr>
          <w:rFonts w:hint="eastAsia"/>
          <w:color w:val="000000" w:themeColor="text1"/>
        </w:rPr>
        <w:t>）</w:t>
      </w:r>
      <w:r w:rsidRPr="002C5118">
        <w:rPr>
          <w:rFonts w:hint="eastAsia"/>
          <w:color w:val="000000" w:themeColor="text1"/>
        </w:rPr>
        <w:t>blocking sleep</w:t>
      </w:r>
      <w:r w:rsidRPr="002C5118">
        <w:rPr>
          <w:rFonts w:hint="eastAsia"/>
          <w:color w:val="000000" w:themeColor="text1"/>
        </w:rPr>
        <w:t>的含义，</w:t>
      </w:r>
      <w:r w:rsidRPr="002C5118">
        <w:rPr>
          <w:rFonts w:hint="eastAsia"/>
          <w:color w:val="000000" w:themeColor="text1"/>
        </w:rPr>
        <w:t>task</w:t>
      </w:r>
      <w:r w:rsidRPr="002C5118">
        <w:rPr>
          <w:rFonts w:hint="eastAsia"/>
          <w:color w:val="000000" w:themeColor="text1"/>
        </w:rPr>
        <w:t>调用</w:t>
      </w:r>
      <w:r w:rsidRPr="002C5118">
        <w:rPr>
          <w:rFonts w:hint="eastAsia"/>
          <w:color w:val="000000" w:themeColor="text1"/>
        </w:rPr>
        <w:t>blocking sleep</w:t>
      </w:r>
      <w:r w:rsidRPr="002C5118">
        <w:rPr>
          <w:rFonts w:hint="eastAsia"/>
          <w:color w:val="000000" w:themeColor="text1"/>
        </w:rPr>
        <w:t>时做什么处理？什么时候唤醒</w:t>
      </w:r>
      <w:r w:rsidRPr="002C5118">
        <w:rPr>
          <w:rFonts w:hint="eastAsia"/>
          <w:color w:val="000000" w:themeColor="text1"/>
        </w:rPr>
        <w:t>sleep</w:t>
      </w:r>
      <w:r w:rsidRPr="002C5118">
        <w:rPr>
          <w:rFonts w:hint="eastAsia"/>
          <w:color w:val="000000" w:themeColor="text1"/>
        </w:rPr>
        <w:t>的</w:t>
      </w:r>
      <w:r w:rsidRPr="002C5118">
        <w:rPr>
          <w:rFonts w:hint="eastAsia"/>
          <w:color w:val="000000" w:themeColor="text1"/>
        </w:rPr>
        <w:t>task</w:t>
      </w:r>
      <w:r w:rsidRPr="002C5118">
        <w:rPr>
          <w:rFonts w:hint="eastAsia"/>
          <w:color w:val="000000" w:themeColor="text1"/>
        </w:rPr>
        <w:t>？</w:t>
      </w:r>
    </w:p>
    <w:p w:rsidR="002C5118" w:rsidRDefault="00B60CE6" w:rsidP="002C5118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blocking sleep</w:t>
      </w:r>
      <w:r>
        <w:rPr>
          <w:rFonts w:hint="eastAsia"/>
          <w:color w:val="000000" w:themeColor="text1"/>
        </w:rPr>
        <w:t>的含义</w:t>
      </w:r>
    </w:p>
    <w:p w:rsidR="00B60CE6" w:rsidRDefault="00B60CE6" w:rsidP="002C511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="00B81968">
        <w:rPr>
          <w:rFonts w:hint="eastAsia"/>
          <w:color w:val="000000" w:themeColor="text1"/>
        </w:rPr>
        <w:t>一个任务主动执行睡眠，将一个任务的状态由运行转换到睡眠，即暂时不调用</w:t>
      </w:r>
      <w:r>
        <w:rPr>
          <w:rFonts w:hint="eastAsia"/>
          <w:color w:val="000000" w:themeColor="text1"/>
        </w:rPr>
        <w:t>该任务，等到睡眠时间到了之后再唤醒。</w:t>
      </w:r>
    </w:p>
    <w:p w:rsidR="00B60CE6" w:rsidRPr="00B81968" w:rsidRDefault="00B60CE6" w:rsidP="002C5118">
      <w:pPr>
        <w:ind w:firstLine="0"/>
        <w:rPr>
          <w:color w:val="000000" w:themeColor="text1"/>
        </w:rPr>
      </w:pPr>
    </w:p>
    <w:p w:rsidR="00B60CE6" w:rsidRDefault="00B60CE6" w:rsidP="002C5118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调用</w:t>
      </w:r>
      <w:r>
        <w:rPr>
          <w:rFonts w:hint="eastAsia"/>
          <w:color w:val="000000" w:themeColor="text1"/>
        </w:rPr>
        <w:t>blocking sleep</w:t>
      </w:r>
      <w:r>
        <w:rPr>
          <w:rFonts w:hint="eastAsia"/>
          <w:color w:val="000000" w:themeColor="text1"/>
        </w:rPr>
        <w:t>时做什么处理</w:t>
      </w:r>
    </w:p>
    <w:p w:rsidR="00B60CE6" w:rsidRPr="00B60CE6" w:rsidRDefault="00B60CE6" w:rsidP="00B60CE6">
      <w:pPr>
        <w:pStyle w:val="af6"/>
        <w:numPr>
          <w:ilvl w:val="0"/>
          <w:numId w:val="33"/>
        </w:numPr>
        <w:ind w:firstLineChars="0"/>
        <w:rPr>
          <w:color w:val="000000" w:themeColor="text1"/>
        </w:rPr>
      </w:pPr>
      <w:r w:rsidRPr="00B60CE6">
        <w:rPr>
          <w:rFonts w:hint="eastAsia"/>
          <w:color w:val="000000" w:themeColor="text1"/>
        </w:rPr>
        <w:t>关闭中断</w:t>
      </w:r>
    </w:p>
    <w:p w:rsidR="00B60CE6" w:rsidRDefault="00B60CE6" w:rsidP="00B60CE6">
      <w:pPr>
        <w:pStyle w:val="af6"/>
        <w:numPr>
          <w:ilvl w:val="0"/>
          <w:numId w:val="3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设置任务的</w:t>
      </w:r>
      <w:r>
        <w:rPr>
          <w:rFonts w:hint="eastAsia"/>
          <w:color w:val="000000" w:themeColor="text1"/>
        </w:rPr>
        <w:t>deadline</w:t>
      </w:r>
      <w:r>
        <w:rPr>
          <w:rFonts w:hint="eastAsia"/>
          <w:color w:val="000000" w:themeColor="text1"/>
        </w:rPr>
        <w:t>，即唤醒时间</w:t>
      </w:r>
    </w:p>
    <w:p w:rsidR="00B60CE6" w:rsidRDefault="00B60CE6" w:rsidP="00B60CE6">
      <w:pPr>
        <w:pStyle w:val="af6"/>
        <w:numPr>
          <w:ilvl w:val="0"/>
          <w:numId w:val="3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将任务状态由运行改为睡眠</w:t>
      </w:r>
    </w:p>
    <w:p w:rsidR="00B60CE6" w:rsidRDefault="00B60CE6" w:rsidP="00B60CE6">
      <w:pPr>
        <w:pStyle w:val="af6"/>
        <w:numPr>
          <w:ilvl w:val="0"/>
          <w:numId w:val="3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将该任务放入</w:t>
      </w:r>
      <w:r>
        <w:rPr>
          <w:rFonts w:hint="eastAsia"/>
          <w:color w:val="000000" w:themeColor="text1"/>
        </w:rPr>
        <w:t>sleep_wait_queue</w:t>
      </w:r>
      <w:r>
        <w:rPr>
          <w:rFonts w:hint="eastAsia"/>
          <w:color w:val="000000" w:themeColor="text1"/>
        </w:rPr>
        <w:t>队列</w:t>
      </w:r>
    </w:p>
    <w:p w:rsidR="00B60CE6" w:rsidRDefault="00B60CE6" w:rsidP="00B60CE6">
      <w:pPr>
        <w:pStyle w:val="af6"/>
        <w:numPr>
          <w:ilvl w:val="0"/>
          <w:numId w:val="3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进行新的任务调度</w:t>
      </w:r>
    </w:p>
    <w:p w:rsidR="00B60CE6" w:rsidRDefault="00B60CE6" w:rsidP="00B60CE6">
      <w:pPr>
        <w:pStyle w:val="af6"/>
        <w:numPr>
          <w:ilvl w:val="0"/>
          <w:numId w:val="3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打开中断</w:t>
      </w:r>
    </w:p>
    <w:p w:rsidR="00B60CE6" w:rsidRDefault="00B60CE6" w:rsidP="00B60CE6">
      <w:pPr>
        <w:ind w:firstLine="0"/>
        <w:rPr>
          <w:color w:val="000000" w:themeColor="text1"/>
        </w:rPr>
      </w:pPr>
    </w:p>
    <w:p w:rsidR="00B60CE6" w:rsidRDefault="00B60CE6" w:rsidP="00B60CE6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什么时候唤醒</w:t>
      </w:r>
      <w:r>
        <w:rPr>
          <w:rFonts w:hint="eastAsia"/>
          <w:color w:val="000000" w:themeColor="text1"/>
        </w:rPr>
        <w:t>sleep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task</w:t>
      </w:r>
    </w:p>
    <w:p w:rsidR="00B60CE6" w:rsidRPr="00B60CE6" w:rsidRDefault="00B60CE6" w:rsidP="00B60CE6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在进行新的任务调度时，先进行</w:t>
      </w:r>
      <w:r>
        <w:rPr>
          <w:rFonts w:hint="eastAsia"/>
          <w:color w:val="000000" w:themeColor="text1"/>
        </w:rPr>
        <w:t>check_sleeping</w:t>
      </w:r>
      <w:r>
        <w:rPr>
          <w:rFonts w:hint="eastAsia"/>
          <w:color w:val="000000" w:themeColor="text1"/>
        </w:rPr>
        <w:t>，即检查每个睡眠任务的睡眠时间是否已经结束，如果结束则将其从</w:t>
      </w:r>
      <w:r>
        <w:rPr>
          <w:rFonts w:hint="eastAsia"/>
          <w:color w:val="000000" w:themeColor="text1"/>
        </w:rPr>
        <w:t>sleep_wait_queue</w:t>
      </w:r>
      <w:r>
        <w:rPr>
          <w:rFonts w:hint="eastAsia"/>
          <w:color w:val="000000" w:themeColor="text1"/>
        </w:rPr>
        <w:t>中取出放到</w:t>
      </w:r>
      <w:r>
        <w:rPr>
          <w:rFonts w:hint="eastAsia"/>
          <w:color w:val="000000" w:themeColor="text1"/>
        </w:rPr>
        <w:t>ready_queue</w:t>
      </w:r>
      <w:r>
        <w:rPr>
          <w:rFonts w:hint="eastAsia"/>
          <w:color w:val="000000" w:themeColor="text1"/>
        </w:rPr>
        <w:t>，并将状态由修改改为就绪。如果当前没有就绪任务，则不断进行</w:t>
      </w:r>
      <w:r>
        <w:rPr>
          <w:rFonts w:hint="eastAsia"/>
          <w:color w:val="000000" w:themeColor="text1"/>
        </w:rPr>
        <w:t>check_sleeping</w:t>
      </w:r>
      <w:r>
        <w:rPr>
          <w:rFonts w:hint="eastAsia"/>
          <w:color w:val="000000" w:themeColor="text1"/>
        </w:rPr>
        <w:t>，直到有任务的睡眠时间结束。</w:t>
      </w:r>
    </w:p>
    <w:p w:rsidR="002C5118" w:rsidRDefault="002C5118" w:rsidP="002C511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</w:p>
    <w:p w:rsidR="00BF43ED" w:rsidRPr="002C5118" w:rsidRDefault="00BF43ED" w:rsidP="002C5118">
      <w:pPr>
        <w:ind w:firstLine="0"/>
        <w:rPr>
          <w:color w:val="000000" w:themeColor="text1"/>
        </w:rPr>
      </w:pPr>
      <w:r w:rsidRPr="002C5118">
        <w:rPr>
          <w:rFonts w:hint="eastAsia"/>
          <w:color w:val="000000" w:themeColor="text1"/>
        </w:rPr>
        <w:t>（</w:t>
      </w:r>
      <w:r w:rsidR="00CA20E5" w:rsidRPr="002C5118">
        <w:rPr>
          <w:rFonts w:hint="eastAsia"/>
          <w:color w:val="000000" w:themeColor="text1"/>
        </w:rPr>
        <w:t>4</w:t>
      </w:r>
      <w:r w:rsidR="0070714A">
        <w:rPr>
          <w:rFonts w:hint="eastAsia"/>
          <w:color w:val="000000" w:themeColor="text1"/>
        </w:rPr>
        <w:t>）设计或实现过程中遇到的问题和得到的经验</w:t>
      </w:r>
    </w:p>
    <w:p w:rsidR="00BF43ED" w:rsidRPr="0070714A" w:rsidRDefault="0070714A" w:rsidP="000B7443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在初始的代码中，</w:t>
      </w:r>
      <w:r>
        <w:rPr>
          <w:rFonts w:hint="eastAsia"/>
          <w:color w:val="000000" w:themeColor="text1"/>
        </w:rPr>
        <w:t>enter_critical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leave_critical</w:t>
      </w:r>
      <w:r>
        <w:rPr>
          <w:rFonts w:hint="eastAsia"/>
          <w:color w:val="000000" w:themeColor="text1"/>
        </w:rPr>
        <w:t>不配对的现象很严重，而且是在一个函数中</w:t>
      </w:r>
      <w:r>
        <w:rPr>
          <w:rFonts w:hint="eastAsia"/>
          <w:color w:val="000000" w:themeColor="text1"/>
        </w:rPr>
        <w:t>enter_critical</w:t>
      </w:r>
      <w:r>
        <w:rPr>
          <w:rFonts w:hint="eastAsia"/>
          <w:color w:val="000000" w:themeColor="text1"/>
        </w:rPr>
        <w:t>，在另一个函数中</w:t>
      </w:r>
      <w:r>
        <w:rPr>
          <w:rFonts w:hint="eastAsia"/>
          <w:color w:val="000000" w:themeColor="text1"/>
        </w:rPr>
        <w:t>leave_critical</w:t>
      </w:r>
      <w:r>
        <w:rPr>
          <w:rFonts w:hint="eastAsia"/>
          <w:color w:val="000000" w:themeColor="text1"/>
        </w:rPr>
        <w:t>，因此调试时经常出现</w:t>
      </w:r>
      <w:r>
        <w:rPr>
          <w:rFonts w:hint="eastAsia"/>
          <w:color w:val="000000" w:themeColor="text1"/>
        </w:rPr>
        <w:t>panic</w:t>
      </w:r>
      <w:r>
        <w:rPr>
          <w:rFonts w:hint="eastAsia"/>
          <w:color w:val="000000" w:themeColor="text1"/>
        </w:rPr>
        <w:t>。后来重新通读了一遍代码，并修改了其中的一些开关中断的内容，使其配对。</w:t>
      </w:r>
    </w:p>
    <w:p w:rsidR="007848D0" w:rsidRPr="002C5118" w:rsidRDefault="007848D0" w:rsidP="007848D0">
      <w:pPr>
        <w:ind w:firstLine="0"/>
        <w:rPr>
          <w:color w:val="000000" w:themeColor="text1"/>
        </w:rPr>
      </w:pPr>
    </w:p>
    <w:p w:rsidR="007848D0" w:rsidRPr="002C5118" w:rsidRDefault="00FB631F" w:rsidP="00BF43ED">
      <w:pPr>
        <w:pStyle w:val="1"/>
        <w:rPr>
          <w:color w:val="000000" w:themeColor="text1"/>
        </w:rPr>
      </w:pPr>
      <w:r w:rsidRPr="002C5118">
        <w:rPr>
          <w:rFonts w:hint="eastAsia"/>
          <w:color w:val="000000" w:themeColor="text1"/>
        </w:rPr>
        <w:t>基于</w:t>
      </w:r>
      <w:r w:rsidR="00CA20E5" w:rsidRPr="002C5118">
        <w:rPr>
          <w:rFonts w:hint="eastAsia"/>
          <w:color w:val="000000" w:themeColor="text1"/>
        </w:rPr>
        <w:t>优先级的调度器</w:t>
      </w:r>
      <w:r w:rsidR="00BF43ED" w:rsidRPr="002C5118">
        <w:rPr>
          <w:rFonts w:hint="eastAsia"/>
          <w:color w:val="000000" w:themeColor="text1"/>
        </w:rPr>
        <w:t>设计</w:t>
      </w:r>
    </w:p>
    <w:p w:rsidR="0004069A" w:rsidRPr="00BD6269" w:rsidRDefault="00BD6269" w:rsidP="00BD6269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CA20E5" w:rsidRPr="00BD6269">
        <w:rPr>
          <w:rFonts w:hint="eastAsia"/>
          <w:color w:val="000000" w:themeColor="text1"/>
        </w:rPr>
        <w:t>priority-based scheduler</w:t>
      </w:r>
      <w:r w:rsidR="00CA20E5" w:rsidRPr="00BD6269">
        <w:rPr>
          <w:rFonts w:hint="eastAsia"/>
          <w:color w:val="000000" w:themeColor="text1"/>
        </w:rPr>
        <w:t>的设计思路，包括在你实现的调度策略中优先级是怎么定义的，如何给</w:t>
      </w:r>
      <w:r w:rsidR="00CA20E5" w:rsidRPr="00BD6269">
        <w:rPr>
          <w:rFonts w:hint="eastAsia"/>
          <w:color w:val="000000" w:themeColor="text1"/>
        </w:rPr>
        <w:t>task</w:t>
      </w:r>
      <w:r w:rsidR="00CA20E5" w:rsidRPr="00BD6269">
        <w:rPr>
          <w:rFonts w:hint="eastAsia"/>
          <w:color w:val="000000" w:themeColor="text1"/>
        </w:rPr>
        <w:t>赋予优先级，调度与测试用例如何体现优先级的差别</w:t>
      </w:r>
    </w:p>
    <w:p w:rsidR="00BD6269" w:rsidRDefault="00BD6269" w:rsidP="00BD6269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priority-based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scheduler</w:t>
      </w:r>
      <w:r>
        <w:rPr>
          <w:rFonts w:hint="eastAsia"/>
          <w:color w:val="000000" w:themeColor="text1"/>
        </w:rPr>
        <w:t>的设计思路是首先在初始化的时候给每个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赋一个权重，在每次在调度的时候，遍历就绪队列中的所有任务，挑选出一个当前权重最高的任务，并将其权重减一，如果权重被减至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，那么将其恢复初始权重。</w:t>
      </w:r>
    </w:p>
    <w:p w:rsidR="00BD6269" w:rsidRDefault="00BD6269" w:rsidP="00BD6269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</w:p>
    <w:p w:rsidR="00BD6269" w:rsidRDefault="00BD6269" w:rsidP="00BD6269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在调度策略中，优先级即对应初始权重的大小，优先级越高，其初始权重越大。在程序中初始化时，优先级的设置与每个任务的</w:t>
      </w:r>
      <w:r>
        <w:rPr>
          <w:rFonts w:hint="eastAsia"/>
          <w:color w:val="000000" w:themeColor="text1"/>
        </w:rPr>
        <w:t>PID</w:t>
      </w:r>
      <w:r>
        <w:rPr>
          <w:rFonts w:hint="eastAsia"/>
          <w:color w:val="000000" w:themeColor="text1"/>
        </w:rPr>
        <w:t>相同，所以可以看作越后面的任务优先级越高。</w:t>
      </w:r>
    </w:p>
    <w:p w:rsidR="00BD6269" w:rsidRDefault="00BD6269" w:rsidP="00BD6269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</w:p>
    <w:p w:rsidR="00BD6269" w:rsidRDefault="00BD6269" w:rsidP="00BD6269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="00A15996">
        <w:rPr>
          <w:rFonts w:hint="eastAsia"/>
          <w:color w:val="000000" w:themeColor="text1"/>
        </w:rPr>
        <w:t>在实际上板测试中，所体现出的结果就是在</w:t>
      </w:r>
      <w:r w:rsidR="00A15996" w:rsidRPr="00A15996">
        <w:rPr>
          <w:color w:val="000000" w:themeColor="text1"/>
        </w:rPr>
        <w:t>print_status</w:t>
      </w:r>
      <w:r w:rsidR="00A15996">
        <w:rPr>
          <w:rFonts w:hint="eastAsia"/>
          <w:color w:val="000000" w:themeColor="text1"/>
        </w:rPr>
        <w:t>函数输出的结果中，</w:t>
      </w:r>
      <w:r w:rsidR="00A15996">
        <w:rPr>
          <w:rFonts w:hint="eastAsia"/>
          <w:color w:val="000000" w:themeColor="text1"/>
        </w:rPr>
        <w:t>PID</w:t>
      </w:r>
      <w:r w:rsidR="00A15996">
        <w:rPr>
          <w:rFonts w:hint="eastAsia"/>
          <w:color w:val="000000" w:themeColor="text1"/>
        </w:rPr>
        <w:t>越大的任务</w:t>
      </w:r>
      <w:r w:rsidR="00A15996" w:rsidRPr="00A15996">
        <w:rPr>
          <w:color w:val="000000" w:themeColor="text1"/>
        </w:rPr>
        <w:t>Entries</w:t>
      </w:r>
      <w:r w:rsidR="00A15996">
        <w:rPr>
          <w:rFonts w:hint="eastAsia"/>
          <w:color w:val="000000" w:themeColor="text1"/>
        </w:rPr>
        <w:t>越大，且是成正比的关系，可以认为结果符合设计情况。</w:t>
      </w:r>
    </w:p>
    <w:p w:rsidR="00BD6269" w:rsidRPr="00BD6269" w:rsidRDefault="00BD6269" w:rsidP="00BD6269">
      <w:pPr>
        <w:ind w:firstLine="0"/>
        <w:rPr>
          <w:color w:val="000000" w:themeColor="text1"/>
        </w:rPr>
      </w:pPr>
    </w:p>
    <w:p w:rsidR="0004069A" w:rsidRPr="002C5118" w:rsidRDefault="0004069A" w:rsidP="00BD6269">
      <w:pPr>
        <w:ind w:firstLine="0"/>
        <w:rPr>
          <w:color w:val="000000" w:themeColor="text1"/>
        </w:rPr>
      </w:pPr>
      <w:r w:rsidRPr="002C5118">
        <w:rPr>
          <w:rFonts w:hint="eastAsia"/>
          <w:color w:val="000000" w:themeColor="text1"/>
        </w:rPr>
        <w:t>（</w:t>
      </w:r>
      <w:r w:rsidRPr="002C5118">
        <w:rPr>
          <w:rFonts w:hint="eastAsia"/>
          <w:color w:val="000000" w:themeColor="text1"/>
        </w:rPr>
        <w:t>2</w:t>
      </w:r>
      <w:r w:rsidRPr="002C5118">
        <w:rPr>
          <w:rFonts w:hint="eastAsia"/>
          <w:color w:val="000000" w:themeColor="text1"/>
        </w:rPr>
        <w:t>）</w:t>
      </w:r>
      <w:r w:rsidR="00BF43ED" w:rsidRPr="002C5118">
        <w:rPr>
          <w:rFonts w:hint="eastAsia"/>
          <w:color w:val="000000" w:themeColor="text1"/>
        </w:rPr>
        <w:t>设计或实现过程中遇到的问题和得到的经验</w:t>
      </w:r>
    </w:p>
    <w:p w:rsidR="007848D0" w:rsidRDefault="00AE67CB" w:rsidP="000B744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一开始设计的优先级调度算法比上述的要复杂一些，大概思路是根据每个任务的</w:t>
      </w:r>
      <w:r>
        <w:rPr>
          <w:rFonts w:hint="eastAsia"/>
          <w:color w:val="000000" w:themeColor="text1"/>
        </w:rPr>
        <w:t>Entries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priority</w:t>
      </w:r>
      <w:r>
        <w:rPr>
          <w:rFonts w:hint="eastAsia"/>
          <w:color w:val="000000" w:themeColor="text1"/>
        </w:rPr>
        <w:t>的比值进行比较，然后选出最小的。该设计从理论上来说应该也是可行的，但是由于在进行除法时取整后会有误差，因此实际结果并没有完成呈现成正比的关系。因此后来稍微更改了实现方法。</w:t>
      </w:r>
    </w:p>
    <w:p w:rsidR="00CD62D6" w:rsidRPr="002C5118" w:rsidRDefault="00CD62D6" w:rsidP="000B7443">
      <w:pPr>
        <w:rPr>
          <w:color w:val="000000" w:themeColor="text1"/>
        </w:rPr>
      </w:pPr>
    </w:p>
    <w:p w:rsidR="000B7443" w:rsidRPr="002C5118" w:rsidRDefault="000B7443" w:rsidP="000B7443">
      <w:pPr>
        <w:pStyle w:val="1"/>
        <w:rPr>
          <w:color w:val="000000" w:themeColor="text1"/>
        </w:rPr>
      </w:pPr>
      <w:r w:rsidRPr="002C5118">
        <w:rPr>
          <w:rFonts w:hint="eastAsia"/>
          <w:color w:val="000000" w:themeColor="text1"/>
        </w:rPr>
        <w:lastRenderedPageBreak/>
        <w:t>关键函数功能</w:t>
      </w:r>
    </w:p>
    <w:p w:rsidR="00534B37" w:rsidRPr="002C5118" w:rsidRDefault="007848D0">
      <w:pPr>
        <w:rPr>
          <w:color w:val="000000" w:themeColor="text1"/>
        </w:rPr>
      </w:pPr>
      <w:r w:rsidRPr="002C5118">
        <w:rPr>
          <w:rFonts w:hint="eastAsia"/>
          <w:color w:val="000000" w:themeColor="text1"/>
        </w:rPr>
        <w:t>请列出上述各项功能</w:t>
      </w:r>
      <w:r w:rsidR="00BF43ED" w:rsidRPr="002C5118">
        <w:rPr>
          <w:rFonts w:hint="eastAsia"/>
          <w:color w:val="000000" w:themeColor="text1"/>
        </w:rPr>
        <w:t>设计</w:t>
      </w:r>
      <w:r w:rsidRPr="002C5118">
        <w:rPr>
          <w:rFonts w:hint="eastAsia"/>
          <w:color w:val="000000" w:themeColor="text1"/>
        </w:rPr>
        <w:t>里，你觉得关键的函数</w:t>
      </w:r>
      <w:r w:rsidR="0004069A" w:rsidRPr="002C5118">
        <w:rPr>
          <w:rFonts w:hint="eastAsia"/>
          <w:color w:val="000000" w:themeColor="text1"/>
        </w:rPr>
        <w:t>或代码块，</w:t>
      </w:r>
      <w:r w:rsidRPr="002C5118">
        <w:rPr>
          <w:rFonts w:hint="eastAsia"/>
          <w:color w:val="000000" w:themeColor="text1"/>
        </w:rPr>
        <w:t>及其</w:t>
      </w:r>
      <w:r w:rsidR="0004069A" w:rsidRPr="002C5118">
        <w:rPr>
          <w:rFonts w:hint="eastAsia"/>
          <w:color w:val="000000" w:themeColor="text1"/>
        </w:rPr>
        <w:t>作用</w:t>
      </w:r>
    </w:p>
    <w:p w:rsidR="0024200B" w:rsidRPr="002C5118" w:rsidRDefault="009F7F68" w:rsidP="009F7F68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="009E423F">
        <w:rPr>
          <w:rFonts w:hint="eastAsia"/>
          <w:color w:val="000000" w:themeColor="text1"/>
        </w:rPr>
        <w:t>handle_int</w:t>
      </w:r>
      <w:r w:rsidR="00D36246">
        <w:rPr>
          <w:color w:val="000000" w:themeColor="text1"/>
        </w:rPr>
        <w:t>(entry.S)</w:t>
      </w:r>
    </w:p>
    <w:p w:rsidR="009E423F" w:rsidRPr="009E423F" w:rsidRDefault="009E423F" w:rsidP="009E423F">
      <w:pPr>
        <w:widowControl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9E423F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9654" cy="7530796"/>
            <wp:effectExtent l="0" t="0" r="5715" b="0"/>
            <wp:docPr id="1" name="图片 1" descr="C:\Users\YZ\AppData\Roaming\Tencent\Users\593538317\TIM\WinTemp\RichOle\((4]ZCJVL54FVC`5RO~N[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Z\AppData\Roaming\Tencent\Users\593538317\TIM\WinTemp\RichOle\((4]ZCJVL54FVC`5RO~N[G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70" cy="753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0B" w:rsidRDefault="009E423F" w:rsidP="009F7F6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该函数是中断处理程序，首先保存上下文</w:t>
      </w:r>
      <w:r w:rsidR="00ED1992">
        <w:rPr>
          <w:rFonts w:hint="eastAsia"/>
          <w:color w:val="000000" w:themeColor="text1"/>
        </w:rPr>
        <w:t>。接着判断中断原因，如果非时钟中断，那么</w:t>
      </w:r>
      <w:r w:rsidR="00ED1992">
        <w:rPr>
          <w:rFonts w:hint="eastAsia"/>
          <w:color w:val="000000" w:themeColor="text1"/>
        </w:rPr>
        <w:lastRenderedPageBreak/>
        <w:t>清中断并恢复上下文，退出中断处理程序。如果是时钟中断，那么进入</w:t>
      </w:r>
      <w:r w:rsidR="00ED1992">
        <w:rPr>
          <w:rFonts w:hint="eastAsia"/>
          <w:color w:val="000000" w:themeColor="text1"/>
        </w:rPr>
        <w:t>timer_</w:t>
      </w:r>
      <w:r w:rsidR="00ED1992">
        <w:rPr>
          <w:color w:val="000000" w:themeColor="text1"/>
        </w:rPr>
        <w:t>irq</w:t>
      </w:r>
      <w:r w:rsidR="00ED1992">
        <w:rPr>
          <w:rFonts w:hint="eastAsia"/>
          <w:color w:val="000000" w:themeColor="text1"/>
        </w:rPr>
        <w:t>处理时钟中断。在时钟中断处理中，首先</w:t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time_elapsed</w:t>
      </w:r>
      <w:r>
        <w:rPr>
          <w:rFonts w:hint="eastAsia"/>
          <w:color w:val="000000" w:themeColor="text1"/>
        </w:rPr>
        <w:t>加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，</w:t>
      </w:r>
      <w:r w:rsidR="00ED1992">
        <w:rPr>
          <w:rFonts w:hint="eastAsia"/>
          <w:color w:val="000000" w:themeColor="text1"/>
        </w:rPr>
        <w:t>然后判断当前在什么态，如果是在内核态，那么直接恢复上下文并退出中断处理程序。否则进入内核态，调用</w:t>
      </w:r>
      <w:r w:rsidR="00ED1992">
        <w:rPr>
          <w:rFonts w:hint="eastAsia"/>
          <w:color w:val="000000" w:themeColor="text1"/>
        </w:rPr>
        <w:t>scheduler</w:t>
      </w:r>
      <w:r w:rsidR="00ED1992">
        <w:rPr>
          <w:rFonts w:hint="eastAsia"/>
          <w:color w:val="000000" w:themeColor="text1"/>
        </w:rPr>
        <w:t>切换任务（保存和恢复内核态上下文在</w:t>
      </w:r>
      <w:r w:rsidR="00ED1992">
        <w:rPr>
          <w:rFonts w:hint="eastAsia"/>
          <w:color w:val="000000" w:themeColor="text1"/>
        </w:rPr>
        <w:t>scheduler</w:t>
      </w:r>
      <w:r w:rsidR="00ED1992">
        <w:rPr>
          <w:rFonts w:hint="eastAsia"/>
          <w:color w:val="000000" w:themeColor="text1"/>
        </w:rPr>
        <w:t>中完成），再次调度至该任务时，返回用户态并恢复用户态上下文，然后退出时钟中断处理。</w:t>
      </w:r>
    </w:p>
    <w:p w:rsidR="00ED1992" w:rsidRPr="002C5118" w:rsidRDefault="00ED1992" w:rsidP="009F7F68">
      <w:pPr>
        <w:ind w:firstLine="0"/>
        <w:rPr>
          <w:color w:val="000000" w:themeColor="text1"/>
        </w:rPr>
      </w:pPr>
    </w:p>
    <w:p w:rsidR="0024200B" w:rsidRPr="002C5118" w:rsidRDefault="009F7F68" w:rsidP="009F7F68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ED1992">
        <w:rPr>
          <w:rFonts w:hint="eastAsia"/>
          <w:color w:val="000000" w:themeColor="text1"/>
        </w:rPr>
        <w:t>scheduler</w:t>
      </w:r>
      <w:r w:rsidR="00ED1992">
        <w:rPr>
          <w:color w:val="000000" w:themeColor="text1"/>
        </w:rPr>
        <w:t>_entry</w:t>
      </w:r>
      <w:r w:rsidR="00D36246">
        <w:rPr>
          <w:color w:val="000000" w:themeColor="text1"/>
        </w:rPr>
        <w:t>(entry.S)</w:t>
      </w:r>
    </w:p>
    <w:p w:rsidR="00ED1992" w:rsidRPr="00ED1992" w:rsidRDefault="00ED1992" w:rsidP="00ED1992">
      <w:pPr>
        <w:widowControl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ED1992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41245" cy="1898015"/>
            <wp:effectExtent l="0" t="0" r="1905" b="6985"/>
            <wp:docPr id="2" name="图片 2" descr="C:\Users\YZ\AppData\Roaming\Tencent\Users\593538317\TIM\WinTemp\RichOle\%LI}WV9A3R@)W{B8FY@TK4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Z\AppData\Roaming\Tencent\Users\593538317\TIM\WinTemp\RichOle\%LI}WV9A3R@)W{B8FY@TK4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0B" w:rsidRDefault="00ED1992" w:rsidP="009F7F6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该函数作用为任务切换调度，首先保存内核态上下文，</w:t>
      </w:r>
      <w:r w:rsidR="00D2712F">
        <w:rPr>
          <w:rFonts w:hint="eastAsia"/>
          <w:color w:val="000000" w:themeColor="text1"/>
        </w:rPr>
        <w:t>然后调用</w:t>
      </w:r>
      <w:r w:rsidR="00D2712F">
        <w:rPr>
          <w:rFonts w:hint="eastAsia"/>
          <w:color w:val="000000" w:themeColor="text1"/>
        </w:rPr>
        <w:t>scheduler</w:t>
      </w:r>
      <w:r w:rsidR="00D2712F">
        <w:rPr>
          <w:rFonts w:hint="eastAsia"/>
          <w:color w:val="000000" w:themeColor="text1"/>
        </w:rPr>
        <w:t>函数获取新的就绪任务，然后恢复新任务的上下文并跳转至上次执行的指令继续。</w:t>
      </w:r>
    </w:p>
    <w:p w:rsidR="005910DB" w:rsidRDefault="005910DB" w:rsidP="009F7F68">
      <w:pPr>
        <w:ind w:firstLine="0"/>
        <w:rPr>
          <w:color w:val="000000" w:themeColor="text1"/>
        </w:rPr>
      </w:pPr>
    </w:p>
    <w:p w:rsidR="005910DB" w:rsidRDefault="005910DB" w:rsidP="009F7F68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>itialize_pcb(kernel.c)</w:t>
      </w:r>
    </w:p>
    <w:p w:rsidR="00D2712F" w:rsidRDefault="005910DB" w:rsidP="005910DB">
      <w:pPr>
        <w:ind w:firstLine="0"/>
        <w:jc w:val="center"/>
        <w:rPr>
          <w:color w:val="000000" w:themeColor="text1"/>
        </w:rPr>
      </w:pPr>
      <w:r w:rsidRPr="005910D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9795CAC" wp14:editId="3FE52E0B">
            <wp:extent cx="5278120" cy="3731895"/>
            <wp:effectExtent l="0" t="0" r="0" b="1905"/>
            <wp:docPr id="7" name="图片 7" descr="C:\Users\YZ\AppData\Roaming\Tencent\Users\593538317\TIM\WinTemp\RichOle\[2`]CIKE4DMZWIPVLG)W_0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Z\AppData\Roaming\Tencent\Users\593538317\TIM\WinTemp\RichOle\[2`]CIKE4DMZWIPVLG)W_0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DB" w:rsidRDefault="005910DB" w:rsidP="005910DB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该函数是进行每个</w:t>
      </w:r>
      <w:r>
        <w:rPr>
          <w:color w:val="000000" w:themeColor="text1"/>
        </w:rPr>
        <w:t>task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初始化，分别初始化内核态和用户态的部分寄存器的值。其中比较重要的是</w:t>
      </w:r>
      <w:r>
        <w:rPr>
          <w:rFonts w:hint="eastAsia"/>
          <w:color w:val="000000" w:themeColor="text1"/>
        </w:rPr>
        <w:t>CP0_STATUS</w:t>
      </w:r>
      <w:r>
        <w:rPr>
          <w:rFonts w:hint="eastAsia"/>
          <w:color w:val="000000" w:themeColor="text1"/>
        </w:rPr>
        <w:t>，要将时钟中断打开，其他中断可以关闭。</w:t>
      </w:r>
      <w:r>
        <w:rPr>
          <w:rFonts w:hint="eastAsia"/>
          <w:color w:val="000000" w:themeColor="text1"/>
        </w:rPr>
        <w:t>regs[</w:t>
      </w:r>
      <w:r>
        <w:rPr>
          <w:color w:val="000000" w:themeColor="text1"/>
        </w:rPr>
        <w:t>31</w:t>
      </w:r>
      <w:r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>中放置的</w:t>
      </w:r>
      <w:r>
        <w:rPr>
          <w:rFonts w:hint="eastAsia"/>
          <w:color w:val="000000" w:themeColor="text1"/>
        </w:rPr>
        <w:t>first_entry</w:t>
      </w:r>
      <w:r>
        <w:rPr>
          <w:rFonts w:hint="eastAsia"/>
          <w:color w:val="000000" w:themeColor="text1"/>
        </w:rPr>
        <w:t>函数的地址，该函数会复用中断返回退出时的代码，具体是开中断，然后跳转到</w:t>
      </w:r>
      <w:r>
        <w:rPr>
          <w:rFonts w:hint="eastAsia"/>
          <w:color w:val="000000" w:themeColor="text1"/>
        </w:rPr>
        <w:t>EPC</w:t>
      </w:r>
      <w:r>
        <w:rPr>
          <w:rFonts w:hint="eastAsia"/>
          <w:color w:val="000000" w:themeColor="text1"/>
        </w:rPr>
        <w:t>的地址，因此将每个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的入口地址放在</w:t>
      </w:r>
      <w:r>
        <w:rPr>
          <w:rFonts w:hint="eastAsia"/>
          <w:color w:val="000000" w:themeColor="text1"/>
        </w:rPr>
        <w:t>CP0_EPC</w:t>
      </w:r>
      <w:r>
        <w:rPr>
          <w:rFonts w:hint="eastAsia"/>
          <w:color w:val="000000" w:themeColor="text1"/>
        </w:rPr>
        <w:t>可以完成初始化功能。</w:t>
      </w:r>
    </w:p>
    <w:p w:rsidR="00881411" w:rsidRDefault="001B182F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4</w:t>
      </w:r>
      <w:r w:rsidR="009F7F68">
        <w:rPr>
          <w:rFonts w:hint="eastAsia"/>
          <w:color w:val="000000" w:themeColor="text1"/>
        </w:rPr>
        <w:t>、</w:t>
      </w:r>
      <w:r w:rsidR="00D2712F">
        <w:rPr>
          <w:color w:val="000000" w:themeColor="text1"/>
        </w:rPr>
        <w:t>SAVE_CONTEXT</w:t>
      </w:r>
      <w:r w:rsidR="00D36246">
        <w:rPr>
          <w:color w:val="000000" w:themeColor="text1"/>
        </w:rPr>
        <w:t>(entry.S)</w:t>
      </w:r>
    </w:p>
    <w:p w:rsidR="00D2712F" w:rsidRPr="00D2712F" w:rsidRDefault="00D2712F" w:rsidP="00D2712F">
      <w:pPr>
        <w:widowControl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D2712F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200" cy="7363460"/>
            <wp:effectExtent l="0" t="0" r="0" b="8890"/>
            <wp:docPr id="3" name="图片 3" descr="C:\Users\YZ\AppData\Roaming\Tencent\Users\593538317\TIM\WinTemp\RichOle\RMUE7PA5K~8SP@]~JIP_)4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Z\AppData\Roaming\Tencent\Users\593538317\TIM\WinTemp\RichOle\RMUE7PA5K~8SP@]~JIP_)4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6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11" w:rsidRDefault="00D2712F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该函数是保存上下文，主要保存</w:t>
      </w:r>
      <w:r>
        <w:rPr>
          <w:rFonts w:hint="eastAsia"/>
          <w:color w:val="000000" w:themeColor="text1"/>
        </w:rPr>
        <w:t>31</w:t>
      </w:r>
      <w:r>
        <w:rPr>
          <w:rFonts w:hint="eastAsia"/>
          <w:color w:val="000000" w:themeColor="text1"/>
        </w:rPr>
        <w:t>个寄存器和</w:t>
      </w:r>
      <w:r>
        <w:rPr>
          <w:rFonts w:hint="eastAsia"/>
          <w:color w:val="000000" w:themeColor="text1"/>
        </w:rPr>
        <w:t>CP0_STATUS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CP0_HI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CP0_LO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CP0_BADVADDR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CP0_CAUSE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CP0_EPC</w:t>
      </w:r>
      <w:r>
        <w:rPr>
          <w:rFonts w:hint="eastAsia"/>
          <w:color w:val="000000" w:themeColor="text1"/>
        </w:rPr>
        <w:t>等</w:t>
      </w:r>
      <w:r>
        <w:rPr>
          <w:color w:val="000000" w:themeColor="text1"/>
        </w:rPr>
        <w:t>CP0</w:t>
      </w:r>
      <w:r>
        <w:rPr>
          <w:rFonts w:hint="eastAsia"/>
          <w:color w:val="000000" w:themeColor="text1"/>
        </w:rPr>
        <w:t>协处理器寄存器。由于该函数其实是宏定义，没有进行函数调用，因此此时的</w:t>
      </w:r>
      <w:r>
        <w:rPr>
          <w:rFonts w:hint="eastAsia"/>
          <w:color w:val="000000" w:themeColor="text1"/>
        </w:rPr>
        <w:t>SP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RA</w:t>
      </w:r>
      <w:r>
        <w:rPr>
          <w:rFonts w:hint="eastAsia"/>
          <w:color w:val="000000" w:themeColor="text1"/>
        </w:rPr>
        <w:t>寄存器的值就是实际应该保存的值，不需要再像实验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中去栈中寻找。</w:t>
      </w:r>
      <w:r>
        <w:rPr>
          <w:rFonts w:hint="eastAsia"/>
          <w:color w:val="000000" w:themeColor="text1"/>
        </w:rPr>
        <w:t>offset</w:t>
      </w:r>
      <w:r>
        <w:rPr>
          <w:rFonts w:hint="eastAsia"/>
          <w:color w:val="000000" w:themeColor="text1"/>
        </w:rPr>
        <w:t>所对应的是</w:t>
      </w:r>
      <w:r>
        <w:rPr>
          <w:rFonts w:hint="eastAsia"/>
          <w:color w:val="000000" w:themeColor="text1"/>
        </w:rPr>
        <w:t>USER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KERNEL</w:t>
      </w:r>
      <w:r>
        <w:rPr>
          <w:rFonts w:hint="eastAsia"/>
          <w:color w:val="000000" w:themeColor="text1"/>
        </w:rPr>
        <w:t>，其为</w:t>
      </w:r>
      <w:r>
        <w:rPr>
          <w:rFonts w:hint="eastAsia"/>
          <w:color w:val="000000" w:themeColor="text1"/>
        </w:rPr>
        <w:t>USER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KERNEL</w:t>
      </w:r>
      <w:r>
        <w:rPr>
          <w:rFonts w:hint="eastAsia"/>
          <w:color w:val="000000" w:themeColor="text1"/>
        </w:rPr>
        <w:t>对应的</w:t>
      </w:r>
      <w:r w:rsidRPr="00D2712F">
        <w:rPr>
          <w:color w:val="000000" w:themeColor="text1"/>
        </w:rPr>
        <w:t>trapframe_t</w:t>
      </w:r>
      <w:r>
        <w:rPr>
          <w:rFonts w:hint="eastAsia"/>
          <w:color w:val="000000" w:themeColor="text1"/>
        </w:rPr>
        <w:t>结构在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中的偏移，这样可以使保存内核态和用户态上下文共用一段</w:t>
      </w:r>
      <w:r>
        <w:rPr>
          <w:rFonts w:hint="eastAsia"/>
          <w:color w:val="000000" w:themeColor="text1"/>
        </w:rPr>
        <w:lastRenderedPageBreak/>
        <w:t>程序。</w:t>
      </w:r>
    </w:p>
    <w:p w:rsidR="00D2712F" w:rsidRDefault="00D2712F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对应的，</w:t>
      </w:r>
      <w:r>
        <w:rPr>
          <w:rFonts w:hint="eastAsia"/>
          <w:color w:val="000000" w:themeColor="text1"/>
        </w:rPr>
        <w:t>RESTORE_CONTEXT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SAVE_CONTEXT</w:t>
      </w:r>
      <w:r>
        <w:rPr>
          <w:rFonts w:hint="eastAsia"/>
          <w:color w:val="000000" w:themeColor="text1"/>
        </w:rPr>
        <w:t>几乎对称，作用是将保存的上下文恢复至寄存器中，在此不再重复罗列。</w:t>
      </w:r>
    </w:p>
    <w:p w:rsidR="006A3727" w:rsidRPr="002C5118" w:rsidRDefault="006A3727">
      <w:pPr>
        <w:ind w:firstLine="0"/>
        <w:rPr>
          <w:color w:val="000000" w:themeColor="text1"/>
        </w:rPr>
      </w:pPr>
    </w:p>
    <w:p w:rsidR="000D7EE1" w:rsidRDefault="001B182F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 w:rsidR="009F7F68">
        <w:rPr>
          <w:rFonts w:hint="eastAsia"/>
          <w:color w:val="000000" w:themeColor="text1"/>
        </w:rPr>
        <w:t>、</w:t>
      </w:r>
      <w:r w:rsidR="00D36246">
        <w:rPr>
          <w:rFonts w:hint="eastAsia"/>
          <w:color w:val="000000" w:themeColor="text1"/>
        </w:rPr>
        <w:t>scheduler</w:t>
      </w:r>
      <w:r w:rsidR="00D36246">
        <w:rPr>
          <w:color w:val="000000" w:themeColor="text1"/>
        </w:rPr>
        <w:t>(scheduler.c)</w:t>
      </w:r>
    </w:p>
    <w:p w:rsidR="00A85C85" w:rsidRPr="00A85C85" w:rsidRDefault="00A85C85" w:rsidP="00A85C85">
      <w:pPr>
        <w:widowControl/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A85C85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7859" cy="3791884"/>
            <wp:effectExtent l="0" t="0" r="0" b="0"/>
            <wp:docPr id="5" name="图片 5" descr="C:\Users\YZ\AppData\Roaming\Tencent\Users\593538317\TIM\WinTemp\RichOle\F0S03X__3T3U4HU)OX3GL$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Z\AppData\Roaming\Tencent\Users\593538317\TIM\WinTemp\RichOle\F0S03X__3T3U4HU)OX3GL$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332" cy="380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246" w:rsidRDefault="00D36246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该函数为新任务的调度函数，其中包含了优先级的相关实现。首先调用</w:t>
      </w:r>
      <w:r>
        <w:rPr>
          <w:rFonts w:hint="eastAsia"/>
          <w:color w:val="000000" w:themeColor="text1"/>
        </w:rPr>
        <w:t>check_sleeping</w:t>
      </w:r>
      <w:r>
        <w:rPr>
          <w:rFonts w:hint="eastAsia"/>
          <w:color w:val="000000" w:themeColor="text1"/>
        </w:rPr>
        <w:t>检查是否有休眠任务到达唤醒时间，如果有就加入就绪队列。如果就绪队列为空就一直空跑，等待有休眠任务被唤醒。</w:t>
      </w:r>
    </w:p>
    <w:p w:rsidR="00D36246" w:rsidRDefault="00D36246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然后遍历整个就绪队列，选择当前权重最高的任务，并将该任务的权重减一，如果为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则恢复默认优先级。</w:t>
      </w:r>
    </w:p>
    <w:p w:rsidR="00D36246" w:rsidRDefault="00D36246">
      <w:pPr>
        <w:ind w:firstLine="0"/>
        <w:rPr>
          <w:color w:val="000000" w:themeColor="text1"/>
        </w:rPr>
      </w:pPr>
    </w:p>
    <w:p w:rsidR="00637A3F" w:rsidRPr="001B182F" w:rsidRDefault="001B182F" w:rsidP="001B182F">
      <w:pPr>
        <w:ind w:firstLine="0"/>
        <w:rPr>
          <w:color w:val="000000" w:themeColor="text1"/>
        </w:rPr>
      </w:pP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  <w:r w:rsidR="00A70B42" w:rsidRPr="001B182F">
        <w:rPr>
          <w:rFonts w:hint="eastAsia"/>
          <w:color w:val="000000" w:themeColor="text1"/>
        </w:rPr>
        <w:t>check_sleeping(</w:t>
      </w:r>
      <w:r w:rsidR="00A70B42" w:rsidRPr="001B182F">
        <w:rPr>
          <w:color w:val="000000" w:themeColor="text1"/>
        </w:rPr>
        <w:t>scheduler.c</w:t>
      </w:r>
      <w:r w:rsidR="00A70B42" w:rsidRPr="001B182F">
        <w:rPr>
          <w:rFonts w:hint="eastAsia"/>
          <w:color w:val="000000" w:themeColor="text1"/>
        </w:rPr>
        <w:t>)</w:t>
      </w:r>
    </w:p>
    <w:p w:rsidR="00A70B42" w:rsidRPr="00A70B42" w:rsidRDefault="00A70B42" w:rsidP="00A70B42">
      <w:pPr>
        <w:widowControl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A70B42">
        <w:rPr>
          <w:noProof/>
        </w:rPr>
        <w:drawing>
          <wp:inline distT="0" distB="0" distL="0" distR="0">
            <wp:extent cx="5101462" cy="2014855"/>
            <wp:effectExtent l="0" t="0" r="4445" b="4445"/>
            <wp:docPr id="4" name="图片 4" descr="C:\Users\YZ\AppData\Roaming\Tencent\Users\593538317\TIM\WinTemp\RichOle\OA_64`QVW03NVO$HBF2MO0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Z\AppData\Roaming\Tencent\Users\593538317\TIM\WinTemp\RichOle\OA_64`QVW03NVO$HBF2MO0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288" cy="201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B42" w:rsidRDefault="00A70B42" w:rsidP="00A70B42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该函数遍历休眠队列，检查任务是否到达唤醒时间，如果到达就从休眠队列中取出至就</w:t>
      </w:r>
      <w:r>
        <w:rPr>
          <w:rFonts w:hint="eastAsia"/>
          <w:color w:val="000000" w:themeColor="text1"/>
        </w:rPr>
        <w:lastRenderedPageBreak/>
        <w:t>绪队列，由于在将任务放入休眠队列时已经保证唤醒时间从早到晚排列，因此只需从前往后找到第一个还没到唤醒时间的任务就可以退出。</w:t>
      </w:r>
    </w:p>
    <w:p w:rsidR="00A70B42" w:rsidRDefault="00A70B42" w:rsidP="00A70B42">
      <w:pPr>
        <w:ind w:firstLine="0"/>
        <w:rPr>
          <w:color w:val="000000" w:themeColor="text1"/>
        </w:rPr>
      </w:pPr>
    </w:p>
    <w:p w:rsidR="00A70B42" w:rsidRPr="00A70B42" w:rsidRDefault="001B182F" w:rsidP="00A70B42">
      <w:pPr>
        <w:ind w:firstLine="0"/>
        <w:rPr>
          <w:color w:val="000000" w:themeColor="text1"/>
        </w:rPr>
      </w:pPr>
      <w:r>
        <w:rPr>
          <w:color w:val="000000" w:themeColor="text1"/>
        </w:rPr>
        <w:t>7</w:t>
      </w:r>
      <w:r w:rsidR="00A70B42">
        <w:rPr>
          <w:rFonts w:hint="eastAsia"/>
          <w:color w:val="000000" w:themeColor="text1"/>
        </w:rPr>
        <w:t>、</w:t>
      </w:r>
      <w:r w:rsidR="00A70B42" w:rsidRPr="00A70B42">
        <w:rPr>
          <w:rFonts w:hint="eastAsia"/>
          <w:color w:val="000000" w:themeColor="text1"/>
        </w:rPr>
        <w:t>do_sleep(</w:t>
      </w:r>
      <w:r w:rsidR="00A70B42" w:rsidRPr="00A70B42">
        <w:rPr>
          <w:color w:val="000000" w:themeColor="text1"/>
        </w:rPr>
        <w:t>scheduler.c</w:t>
      </w:r>
      <w:r w:rsidR="00A70B42" w:rsidRPr="00A70B42">
        <w:rPr>
          <w:rFonts w:hint="eastAsia"/>
          <w:color w:val="000000" w:themeColor="text1"/>
        </w:rPr>
        <w:t>)</w:t>
      </w:r>
    </w:p>
    <w:p w:rsidR="00A70B42" w:rsidRPr="00A70B42" w:rsidRDefault="00A70B42" w:rsidP="00A70B42">
      <w:pPr>
        <w:widowControl/>
        <w:ind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A70B42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2079108"/>
            <wp:effectExtent l="0" t="0" r="0" b="0"/>
            <wp:docPr id="6" name="图片 6" descr="C:\Users\YZ\AppData\Roaming\Tencent\Users\593538317\TIM\WinTemp\RichOle\F8MR%UND}IZ~Z6942JQJ5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Z\AppData\Roaming\Tencent\Users\593538317\TIM\WinTemp\RichOle\F8MR%UND}IZ~Z6942JQJ5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527" cy="209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B42" w:rsidRPr="00A70B42" w:rsidRDefault="00A70B42" w:rsidP="00A70B42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该函数处理任务的休眠请求，由于要修改</w:t>
      </w:r>
      <w:r>
        <w:rPr>
          <w:rFonts w:hint="eastAsia"/>
          <w:color w:val="000000" w:themeColor="text1"/>
        </w:rPr>
        <w:t>current_running</w:t>
      </w:r>
      <w:r>
        <w:rPr>
          <w:rFonts w:hint="eastAsia"/>
          <w:color w:val="000000" w:themeColor="text1"/>
        </w:rPr>
        <w:t>，因此首先关中断，然后设置当前任务的唤醒时间，并将其改为休眠态，然后按照唤醒时间从早到晚，将任务放入休眠队列。再进行任务调度执行新的任务。</w:t>
      </w:r>
    </w:p>
    <w:sectPr w:rsidR="00A70B42" w:rsidRPr="00A70B42" w:rsidSect="00534B3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03A" w:rsidRDefault="00C1203A">
      <w:r>
        <w:separator/>
      </w:r>
    </w:p>
  </w:endnote>
  <w:endnote w:type="continuationSeparator" w:id="0">
    <w:p w:rsidR="00C1203A" w:rsidRDefault="00C1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6FD" w:rsidRDefault="005146FD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82CD6">
      <w:rPr>
        <w:rStyle w:val="a8"/>
        <w:noProof/>
      </w:rPr>
      <w:t>2</w:t>
    </w:r>
    <w:r>
      <w:rPr>
        <w:rStyle w:val="a8"/>
      </w:rPr>
      <w:fldChar w:fldCharType="end"/>
    </w:r>
  </w:p>
  <w:p w:rsidR="005146FD" w:rsidRDefault="005146F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6FD" w:rsidRDefault="005146FD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82CD6">
      <w:rPr>
        <w:rStyle w:val="a8"/>
        <w:noProof/>
      </w:rPr>
      <w:t>7</w:t>
    </w:r>
    <w:r>
      <w:rPr>
        <w:rStyle w:val="a8"/>
      </w:rPr>
      <w:fldChar w:fldCharType="end"/>
    </w:r>
  </w:p>
  <w:p w:rsidR="005146FD" w:rsidRDefault="005146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03A" w:rsidRDefault="00C1203A">
      <w:r>
        <w:separator/>
      </w:r>
    </w:p>
  </w:footnote>
  <w:footnote w:type="continuationSeparator" w:id="0">
    <w:p w:rsidR="00C1203A" w:rsidRDefault="00C12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6FD" w:rsidRDefault="005146FD" w:rsidP="00881411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CD207B">
      <w:rPr>
        <w:rFonts w:hint="eastAsia"/>
      </w:rPr>
      <w:t xml:space="preserve"> 2017 - 2018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6FD" w:rsidRDefault="005146FD">
    <w:pPr>
      <w:pStyle w:val="a9"/>
    </w:pPr>
    <w:r>
      <w:rPr>
        <w:rFonts w:hint="eastAsia"/>
      </w:rPr>
      <w:tab/>
    </w:r>
    <w:r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>
      <w:fldChar w:fldCharType="separate"/>
    </w:r>
    <w:r w:rsidR="00382CD6">
      <w:rPr>
        <w:rFonts w:hint="eastAsia"/>
        <w:noProof/>
      </w:rPr>
      <w:t>Project3 Preemptive Kernel</w:t>
    </w:r>
    <w:r w:rsidR="00382CD6">
      <w:rPr>
        <w:rFonts w:hint="eastAsia"/>
        <w:noProof/>
      </w:rPr>
      <w:t>设计文档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6FD" w:rsidRDefault="005146FD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2017 - 2018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135A07F4"/>
    <w:multiLevelType w:val="hybridMultilevel"/>
    <w:tmpl w:val="370C53DC"/>
    <w:lvl w:ilvl="0" w:tplc="12B4DC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24086D89"/>
    <w:multiLevelType w:val="hybridMultilevel"/>
    <w:tmpl w:val="45B835C8"/>
    <w:lvl w:ilvl="0" w:tplc="BFC8DE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06F42C0"/>
    <w:multiLevelType w:val="hybridMultilevel"/>
    <w:tmpl w:val="C85E6ECE"/>
    <w:lvl w:ilvl="0" w:tplc="A4BE89A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5" w15:restartNumberingAfterBreak="0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8" w15:restartNumberingAfterBreak="0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21" w15:restartNumberingAfterBreak="0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9" w15:restartNumberingAfterBreak="0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1" w15:restartNumberingAfterBreak="0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33" w15:restartNumberingAfterBreak="0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4"/>
  </w:num>
  <w:num w:numId="4">
    <w:abstractNumId w:val="34"/>
  </w:num>
  <w:num w:numId="5">
    <w:abstractNumId w:val="13"/>
  </w:num>
  <w:num w:numId="6">
    <w:abstractNumId w:val="12"/>
  </w:num>
  <w:num w:numId="7">
    <w:abstractNumId w:val="25"/>
  </w:num>
  <w:num w:numId="8">
    <w:abstractNumId w:val="11"/>
  </w:num>
  <w:num w:numId="9">
    <w:abstractNumId w:val="17"/>
  </w:num>
  <w:num w:numId="10">
    <w:abstractNumId w:val="23"/>
  </w:num>
  <w:num w:numId="11">
    <w:abstractNumId w:val="29"/>
  </w:num>
  <w:num w:numId="12">
    <w:abstractNumId w:val="31"/>
  </w:num>
  <w:num w:numId="13">
    <w:abstractNumId w:val="15"/>
  </w:num>
  <w:num w:numId="14">
    <w:abstractNumId w:val="7"/>
  </w:num>
  <w:num w:numId="15">
    <w:abstractNumId w:val="28"/>
  </w:num>
  <w:num w:numId="16">
    <w:abstractNumId w:val="21"/>
  </w:num>
  <w:num w:numId="17">
    <w:abstractNumId w:val="27"/>
  </w:num>
  <w:num w:numId="18">
    <w:abstractNumId w:val="9"/>
  </w:num>
  <w:num w:numId="19">
    <w:abstractNumId w:val="16"/>
  </w:num>
  <w:num w:numId="20">
    <w:abstractNumId w:val="3"/>
  </w:num>
  <w:num w:numId="21">
    <w:abstractNumId w:val="24"/>
  </w:num>
  <w:num w:numId="22">
    <w:abstractNumId w:val="33"/>
  </w:num>
  <w:num w:numId="23">
    <w:abstractNumId w:val="0"/>
  </w:num>
  <w:num w:numId="24">
    <w:abstractNumId w:val="5"/>
  </w:num>
  <w:num w:numId="25">
    <w:abstractNumId w:val="19"/>
  </w:num>
  <w:num w:numId="26">
    <w:abstractNumId w:val="8"/>
  </w:num>
  <w:num w:numId="27">
    <w:abstractNumId w:val="18"/>
  </w:num>
  <w:num w:numId="28">
    <w:abstractNumId w:val="22"/>
  </w:num>
  <w:num w:numId="29">
    <w:abstractNumId w:val="14"/>
  </w:num>
  <w:num w:numId="30">
    <w:abstractNumId w:val="32"/>
  </w:num>
  <w:num w:numId="31">
    <w:abstractNumId w:val="20"/>
  </w:num>
  <w:num w:numId="32">
    <w:abstractNumId w:val="2"/>
  </w:num>
  <w:num w:numId="33">
    <w:abstractNumId w:val="1"/>
  </w:num>
  <w:num w:numId="34">
    <w:abstractNumId w:val="6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43"/>
    <w:rsid w:val="00004BCE"/>
    <w:rsid w:val="000056A3"/>
    <w:rsid w:val="0000664E"/>
    <w:rsid w:val="00037941"/>
    <w:rsid w:val="0004069A"/>
    <w:rsid w:val="000632E0"/>
    <w:rsid w:val="00081F41"/>
    <w:rsid w:val="000B67F3"/>
    <w:rsid w:val="000B7443"/>
    <w:rsid w:val="000D7EE1"/>
    <w:rsid w:val="00144549"/>
    <w:rsid w:val="0016715D"/>
    <w:rsid w:val="001957E1"/>
    <w:rsid w:val="001B182F"/>
    <w:rsid w:val="0024200B"/>
    <w:rsid w:val="002A05F2"/>
    <w:rsid w:val="002C5118"/>
    <w:rsid w:val="002C74DB"/>
    <w:rsid w:val="00321FD4"/>
    <w:rsid w:val="0035055C"/>
    <w:rsid w:val="00375F81"/>
    <w:rsid w:val="00382CD6"/>
    <w:rsid w:val="003D2A19"/>
    <w:rsid w:val="005146FD"/>
    <w:rsid w:val="00534B37"/>
    <w:rsid w:val="0054258E"/>
    <w:rsid w:val="00586257"/>
    <w:rsid w:val="005910DB"/>
    <w:rsid w:val="00637A3F"/>
    <w:rsid w:val="006A3727"/>
    <w:rsid w:val="006F0480"/>
    <w:rsid w:val="0070714A"/>
    <w:rsid w:val="007450A2"/>
    <w:rsid w:val="007848D0"/>
    <w:rsid w:val="007D55F4"/>
    <w:rsid w:val="00881411"/>
    <w:rsid w:val="008A124D"/>
    <w:rsid w:val="009023FE"/>
    <w:rsid w:val="00910D68"/>
    <w:rsid w:val="009872C4"/>
    <w:rsid w:val="009E423F"/>
    <w:rsid w:val="009F7F68"/>
    <w:rsid w:val="00A15996"/>
    <w:rsid w:val="00A70B42"/>
    <w:rsid w:val="00A85C85"/>
    <w:rsid w:val="00AA2D97"/>
    <w:rsid w:val="00AA5C16"/>
    <w:rsid w:val="00AE137F"/>
    <w:rsid w:val="00AE67CB"/>
    <w:rsid w:val="00B03F88"/>
    <w:rsid w:val="00B5334D"/>
    <w:rsid w:val="00B60CE6"/>
    <w:rsid w:val="00B617D2"/>
    <w:rsid w:val="00B81968"/>
    <w:rsid w:val="00B831E1"/>
    <w:rsid w:val="00BD6269"/>
    <w:rsid w:val="00BF43ED"/>
    <w:rsid w:val="00C0089A"/>
    <w:rsid w:val="00C1203A"/>
    <w:rsid w:val="00CA20E5"/>
    <w:rsid w:val="00CB1FF6"/>
    <w:rsid w:val="00CB4C56"/>
    <w:rsid w:val="00CC6008"/>
    <w:rsid w:val="00CD207B"/>
    <w:rsid w:val="00CD62D6"/>
    <w:rsid w:val="00D117F2"/>
    <w:rsid w:val="00D2712F"/>
    <w:rsid w:val="00D36246"/>
    <w:rsid w:val="00DC264C"/>
    <w:rsid w:val="00E27874"/>
    <w:rsid w:val="00EB5D7B"/>
    <w:rsid w:val="00ED1992"/>
    <w:rsid w:val="00ED52DA"/>
    <w:rsid w:val="00F7777C"/>
    <w:rsid w:val="00FB631F"/>
    <w:rsid w:val="00FC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A950927-684D-430B-A202-79384C47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rsid w:val="00B60C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1262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[单击此处键入技术报告标题]</vt:lpstr>
    </vt:vector>
  </TitlesOfParts>
  <Company>国家智能计算机研究开发中心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ZHENG YUAN</cp:lastModifiedBy>
  <cp:revision>31</cp:revision>
  <cp:lastPrinted>2017-11-14T13:13:00Z</cp:lastPrinted>
  <dcterms:created xsi:type="dcterms:W3CDTF">2017-11-02T13:36:00Z</dcterms:created>
  <dcterms:modified xsi:type="dcterms:W3CDTF">2017-11-14T13:13:00Z</dcterms:modified>
  <cp:category>技术报告</cp:category>
</cp:coreProperties>
</file>